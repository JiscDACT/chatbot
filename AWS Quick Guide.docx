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4039" w14:textId="77777777" w:rsidR="00C82B6D" w:rsidRPr="00907FA3" w:rsidRDefault="00750787" w:rsidP="00907FA3">
      <w:pPr>
        <w:pStyle w:val="Title"/>
      </w:pPr>
      <w:r>
        <w:t>AWS Quick Guide</w:t>
      </w:r>
    </w:p>
    <w:p w14:paraId="7EFA9435" w14:textId="77777777" w:rsidR="00DC6B85" w:rsidRPr="00062865" w:rsidRDefault="00750787" w:rsidP="006F174E">
      <w:pPr>
        <w:pStyle w:val="Subtitle"/>
        <w:rPr>
          <w:rStyle w:val="Hyperlink"/>
        </w:rPr>
      </w:pPr>
      <w:r>
        <w:t>Reference Document for AWS</w:t>
      </w:r>
      <w:r w:rsidR="005C6AFA">
        <w:t xml:space="preserve"> (Internal Only)</w:t>
      </w:r>
    </w:p>
    <w:p w14:paraId="6E14BCB9" w14:textId="77777777" w:rsidR="00E505A0" w:rsidRPr="00907FA3" w:rsidRDefault="00750787" w:rsidP="00907FA3">
      <w:pPr>
        <w:pStyle w:val="Heading1"/>
      </w:pPr>
      <w:r>
        <w:t>Getting Started with AWS</w:t>
      </w:r>
    </w:p>
    <w:p w14:paraId="2C98EEA2" w14:textId="77777777" w:rsidR="00DC6B85" w:rsidRPr="00907FA3" w:rsidRDefault="00750787" w:rsidP="00907FA3">
      <w:pPr>
        <w:pStyle w:val="Heading2"/>
      </w:pPr>
      <w:r>
        <w:t xml:space="preserve">Introduction to </w:t>
      </w:r>
      <w:r w:rsidR="003D2D3C">
        <w:t>the Cloud</w:t>
      </w:r>
    </w:p>
    <w:p w14:paraId="02078636" w14:textId="77777777" w:rsidR="00896680" w:rsidRPr="0021351D" w:rsidRDefault="00750787" w:rsidP="0021351D">
      <w:pPr>
        <w:pStyle w:val="Heading3"/>
      </w:pPr>
      <w:r>
        <w:t>What is Cloud Computing?</w:t>
      </w:r>
      <w:r w:rsidR="000948B5">
        <w:br/>
      </w:r>
    </w:p>
    <w:p w14:paraId="75B4726C" w14:textId="77777777" w:rsidR="00DC6B85" w:rsidRDefault="00750787" w:rsidP="00750787">
      <w:r>
        <w:t xml:space="preserve">Cloud computing is on-demand delivery of resources, such as compute power, database, storage, </w:t>
      </w:r>
      <w:r w:rsidR="000D24AA">
        <w:t xml:space="preserve">applications and more, provided through the internet on a cloud services platform. Cloud services platforms provide rapid access to IT resources, which can be flexibly scaled where necessary. </w:t>
      </w:r>
    </w:p>
    <w:p w14:paraId="26968AE8" w14:textId="77777777" w:rsidR="00310BCB" w:rsidRDefault="00310BCB" w:rsidP="00310BCB">
      <w:pPr>
        <w:pStyle w:val="Heading3"/>
      </w:pPr>
      <w:r>
        <w:t xml:space="preserve">Types of Cloud Deployment </w:t>
      </w:r>
      <w:r w:rsidR="000948B5">
        <w:br/>
      </w:r>
    </w:p>
    <w:p w14:paraId="785B9F73" w14:textId="77777777" w:rsidR="00310BCB" w:rsidRDefault="00310BCB" w:rsidP="00310BCB">
      <w:r>
        <w:t>There are three main cloud deployment options, these are public, private and hybrid cloud deployments.</w:t>
      </w:r>
    </w:p>
    <w:p w14:paraId="6E00EF51" w14:textId="77777777" w:rsidR="000948B5" w:rsidRDefault="00310BCB" w:rsidP="00310BCB">
      <w:pPr>
        <w:pStyle w:val="ListParagraph"/>
      </w:pPr>
      <w:r w:rsidRPr="005C6AFA">
        <w:rPr>
          <w:b/>
          <w:bCs/>
        </w:rPr>
        <w:t>Public Cloud</w:t>
      </w:r>
      <w:r>
        <w:t xml:space="preserve">: </w:t>
      </w:r>
      <w:r w:rsidR="007C01FD">
        <w:t xml:space="preserve">Public cloud resources (such as hardware, software and infrastructure) are owned, operated and maintained by a third-party service provider (like AWS). </w:t>
      </w:r>
      <w:r w:rsidR="000948B5" w:rsidRPr="000948B5">
        <w:t>In a public cloud, you share the same hardware, storage, and network devices with other organisations or cloud “tenants”</w:t>
      </w:r>
      <w:r w:rsidR="000948B5">
        <w:t>. The public cloud is the most type of cloud computing deployment</w:t>
      </w:r>
    </w:p>
    <w:p w14:paraId="34E9F009" w14:textId="77777777" w:rsidR="00310BCB" w:rsidRDefault="000948B5" w:rsidP="00310BCB">
      <w:pPr>
        <w:pStyle w:val="ListParagraph"/>
      </w:pPr>
      <w:r w:rsidRPr="005C6AFA">
        <w:rPr>
          <w:b/>
          <w:bCs/>
        </w:rPr>
        <w:t>Private Cloud</w:t>
      </w:r>
      <w:r>
        <w:t>: A p</w:t>
      </w:r>
      <w:r w:rsidRPr="000948B5">
        <w:t>rivate cloud consists of resources used exclusively by one business</w:t>
      </w:r>
      <w:r>
        <w:t xml:space="preserve"> or </w:t>
      </w:r>
      <w:r w:rsidRPr="000948B5">
        <w:t>organisation. The private cloud can be physically located at your organisation’s on-site datacentre</w:t>
      </w:r>
      <w:r>
        <w:t xml:space="preserve"> (also known as on-premises)</w:t>
      </w:r>
      <w:r w:rsidRPr="000948B5">
        <w:t>, or it can be hosted by a third-party service provider</w:t>
      </w:r>
      <w:r>
        <w:t xml:space="preserve"> (like AWS)</w:t>
      </w:r>
      <w:r w:rsidRPr="000948B5">
        <w:t xml:space="preserve">. </w:t>
      </w:r>
      <w:r>
        <w:t>I</w:t>
      </w:r>
      <w:r w:rsidRPr="000948B5">
        <w:t>n a private cloud, the services and infrastructure are always maintained on a private network and the hardware and software are dedicated solely to your organisation. </w:t>
      </w:r>
    </w:p>
    <w:p w14:paraId="0DAA5B9E" w14:textId="77777777" w:rsidR="005C6AFA" w:rsidRDefault="000948B5" w:rsidP="005C6AFA">
      <w:pPr>
        <w:pStyle w:val="ListParagraph"/>
      </w:pPr>
      <w:r w:rsidRPr="005C6AFA">
        <w:rPr>
          <w:b/>
          <w:bCs/>
        </w:rPr>
        <w:t>Hybrid Cloud</w:t>
      </w:r>
      <w:r>
        <w:t xml:space="preserve">: </w:t>
      </w:r>
      <w:r w:rsidRPr="000948B5">
        <w:t>A hybrid cloud combines a private cloud</w:t>
      </w:r>
      <w:r>
        <w:t xml:space="preserve"> (or on-premises) </w:t>
      </w:r>
      <w:r w:rsidRPr="000948B5">
        <w:t>with a public cloud. Hybrid clouds allow data and apps to move between the two environments.</w:t>
      </w:r>
      <w:r>
        <w:t xml:space="preserve"> </w:t>
      </w:r>
      <w:r w:rsidRPr="000948B5">
        <w:t>Many organisations choose a hybrid cloud approach due to business imperatives such as meeting regulatory and data sovereignty requirements, taking full advantage of on-premises technology investment, or addressing low latency issues.</w:t>
      </w:r>
      <w:r w:rsidR="005C6AFA">
        <w:br/>
      </w:r>
    </w:p>
    <w:p w14:paraId="5B8987C6" w14:textId="77777777" w:rsidR="00673B75" w:rsidRDefault="00673B75" w:rsidP="00673B75">
      <w:pPr>
        <w:keepNext/>
        <w:jc w:val="center"/>
      </w:pPr>
      <w:r w:rsidRPr="00673B75">
        <w:rPr>
          <w:noProof/>
        </w:rPr>
        <w:drawing>
          <wp:inline distT="0" distB="0" distL="0" distR="0" wp14:anchorId="6194341E" wp14:editId="0DA052C5">
            <wp:extent cx="3072356" cy="18348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072356" cy="1834863"/>
                    </a:xfrm>
                    <a:prstGeom prst="rect">
                      <a:avLst/>
                    </a:prstGeom>
                  </pic:spPr>
                </pic:pic>
              </a:graphicData>
            </a:graphic>
          </wp:inline>
        </w:drawing>
      </w:r>
    </w:p>
    <w:p w14:paraId="462AACCB" w14:textId="47B68378" w:rsidR="008919FF" w:rsidRDefault="00673B75" w:rsidP="00673B75">
      <w:pPr>
        <w:pStyle w:val="Caption"/>
        <w:jc w:val="center"/>
      </w:pPr>
      <w:r>
        <w:t xml:space="preserve">Figure </w:t>
      </w:r>
      <w:r>
        <w:fldChar w:fldCharType="begin"/>
      </w:r>
      <w:r>
        <w:instrText>SEQ Figure \* ARABIC</w:instrText>
      </w:r>
      <w:r>
        <w:fldChar w:fldCharType="separate"/>
      </w:r>
      <w:r w:rsidR="0033038F">
        <w:rPr>
          <w:noProof/>
        </w:rPr>
        <w:t>1</w:t>
      </w:r>
      <w:r>
        <w:fldChar w:fldCharType="end"/>
      </w:r>
      <w:r>
        <w:t>: Diagram showing the interactions between an organisation and the public cloud, private cloud and a hybrid cloud.</w:t>
      </w:r>
    </w:p>
    <w:p w14:paraId="6E33B6DE" w14:textId="77777777" w:rsidR="008919FF" w:rsidRDefault="008919FF" w:rsidP="008919FF"/>
    <w:p w14:paraId="50FB5BA8" w14:textId="77777777" w:rsidR="000948B5" w:rsidRDefault="000948B5" w:rsidP="000948B5">
      <w:pPr>
        <w:pStyle w:val="Heading3"/>
      </w:pPr>
      <w:r>
        <w:t xml:space="preserve">Cloud Services: </w:t>
      </w:r>
      <w:proofErr w:type="spellStart"/>
      <w:r>
        <w:t>Iaas</w:t>
      </w:r>
      <w:proofErr w:type="spellEnd"/>
      <w:r>
        <w:t xml:space="preserve">, </w:t>
      </w:r>
      <w:proofErr w:type="spellStart"/>
      <w:r>
        <w:t>Paas</w:t>
      </w:r>
      <w:proofErr w:type="spellEnd"/>
      <w:r>
        <w:t xml:space="preserve"> and </w:t>
      </w:r>
      <w:proofErr w:type="spellStart"/>
      <w:r>
        <w:t>Saas</w:t>
      </w:r>
      <w:proofErr w:type="spellEnd"/>
      <w:r>
        <w:br/>
      </w:r>
    </w:p>
    <w:p w14:paraId="55F8235B" w14:textId="77777777" w:rsidR="000948B5" w:rsidRDefault="00D8454E" w:rsidP="00D8454E">
      <w:r>
        <w:t xml:space="preserve">Cloud providers have several different service models to meet the needs of different users. Each service providers different levels of abstraction, control, management and flexibility. </w:t>
      </w:r>
    </w:p>
    <w:p w14:paraId="2B714668" w14:textId="77777777" w:rsidR="00D8454E" w:rsidRDefault="00D8454E" w:rsidP="00D8454E">
      <w:pPr>
        <w:pStyle w:val="ListParagraph"/>
      </w:pPr>
      <w:r w:rsidRPr="005C6AFA">
        <w:rPr>
          <w:b/>
          <w:bCs/>
        </w:rPr>
        <w:t>Infrastructure as a Service</w:t>
      </w:r>
      <w:r>
        <w:t xml:space="preserve"> (IaaS): IaaS contains the basic building blocks for cloud IT, such as networking features, computers and data storage space</w:t>
      </w:r>
      <w:r w:rsidR="005C6AFA">
        <w:t>.</w:t>
      </w:r>
    </w:p>
    <w:p w14:paraId="33A6D049" w14:textId="77777777" w:rsidR="00D8454E" w:rsidRDefault="00D8454E" w:rsidP="00D8454E">
      <w:pPr>
        <w:pStyle w:val="ListParagraph"/>
      </w:pPr>
      <w:r w:rsidRPr="005C6AFA">
        <w:rPr>
          <w:b/>
          <w:bCs/>
        </w:rPr>
        <w:t>Platform as a Service</w:t>
      </w:r>
      <w:r>
        <w:t xml:space="preserve"> (PaaS): PaaS removes the need to manage the underlying infrastructure </w:t>
      </w:r>
      <w:r w:rsidR="005C6AFA">
        <w:t xml:space="preserve">(hardware and operating systems) to focus on application deployment and management. </w:t>
      </w:r>
    </w:p>
    <w:p w14:paraId="21914575" w14:textId="77777777" w:rsidR="005C6AFA" w:rsidRDefault="005C6AFA" w:rsidP="00D8454E">
      <w:pPr>
        <w:pStyle w:val="ListParagraph"/>
      </w:pPr>
      <w:r w:rsidRPr="005C6AFA">
        <w:rPr>
          <w:b/>
          <w:bCs/>
        </w:rPr>
        <w:t>Software as a Service</w:t>
      </w:r>
      <w:r>
        <w:t xml:space="preserve"> (SaaS): SaaS provides a completed product which is run and managed by the service provider – in most cases these are end user applications. SaaS removes the need to maintain a service or manage infrastructure, instead you focus on how the software will be used. </w:t>
      </w:r>
      <w:r>
        <w:br/>
      </w:r>
    </w:p>
    <w:p w14:paraId="5D22512D" w14:textId="77777777" w:rsidR="003D2D3C" w:rsidRDefault="003D2D3C" w:rsidP="003D2D3C">
      <w:pPr>
        <w:pStyle w:val="Heading3"/>
      </w:pPr>
      <w:r>
        <w:t>What is AWS Cloud?</w:t>
      </w:r>
      <w:r>
        <w:br/>
      </w:r>
    </w:p>
    <w:p w14:paraId="0891039E" w14:textId="77777777" w:rsidR="003D2D3C" w:rsidRDefault="003D2D3C" w:rsidP="003D2D3C">
      <w:r>
        <w:t xml:space="preserve">The AWS Cloud has over 200 cloud-based products </w:t>
      </w:r>
      <w:r w:rsidRPr="002D0D2E">
        <w:t>that includes compute, storage, databases, analytics, networking, mobile, developer tools, management tools, IoT, security, and enterprise applications</w:t>
      </w:r>
      <w:r>
        <w:t>.</w:t>
      </w:r>
    </w:p>
    <w:p w14:paraId="3E4476D3" w14:textId="77777777" w:rsidR="003D2D3C" w:rsidRDefault="003D2D3C" w:rsidP="003D2D3C">
      <w:r>
        <w:t>AWS has a global infrastructure, meaning resources can be immediately created in the specific regions(s) most suitable for your use case, then quickly deleted when no longer necessary.</w:t>
      </w:r>
    </w:p>
    <w:p w14:paraId="638F5FDB" w14:textId="77777777" w:rsidR="005C6AFA" w:rsidRDefault="003D2D3C" w:rsidP="003D2D3C">
      <w:pPr>
        <w:pStyle w:val="Heading2"/>
      </w:pPr>
      <w:r>
        <w:t>Development in AWS</w:t>
      </w:r>
    </w:p>
    <w:p w14:paraId="0E5D4148" w14:textId="77777777" w:rsidR="003D2D3C" w:rsidRDefault="003D2D3C" w:rsidP="003D2D3C">
      <w:pPr>
        <w:pStyle w:val="Heading3"/>
      </w:pPr>
      <w:r>
        <w:t>How to Interact with AWS</w:t>
      </w:r>
      <w:r>
        <w:br/>
      </w:r>
    </w:p>
    <w:p w14:paraId="2A9E3023" w14:textId="77777777" w:rsidR="003D2D3C" w:rsidRDefault="003D2D3C" w:rsidP="003D2D3C">
      <w:r>
        <w:t xml:space="preserve">With cloud computing you manage infrastructure logically (instead of physically). In AWS, to manage infrastructure using the AWS application programming interface (API). When creating, deleting, or changing any AWS resource, this is done using API calls directly to AWS. </w:t>
      </w:r>
    </w:p>
    <w:p w14:paraId="11A98569" w14:textId="77777777" w:rsidR="003D2D3C" w:rsidRDefault="003D2D3C" w:rsidP="003D2D3C">
      <w:r>
        <w:t>These API calls can be done using:</w:t>
      </w:r>
    </w:p>
    <w:p w14:paraId="2F6FC6B1" w14:textId="77777777" w:rsidR="003D2D3C" w:rsidRDefault="003D2D3C" w:rsidP="003D2D3C">
      <w:pPr>
        <w:pStyle w:val="ListParagraph"/>
      </w:pPr>
      <w:r>
        <w:t>The AWS Management Console</w:t>
      </w:r>
    </w:p>
    <w:p w14:paraId="6E263AF5" w14:textId="77777777" w:rsidR="003D2D3C" w:rsidRDefault="003D2D3C" w:rsidP="003D2D3C">
      <w:pPr>
        <w:pStyle w:val="ListParagraph"/>
      </w:pPr>
      <w:r>
        <w:t>The AWS Command Line Interface (CLI)</w:t>
      </w:r>
    </w:p>
    <w:p w14:paraId="4BB0ADDB" w14:textId="77777777" w:rsidR="003D2D3C" w:rsidRDefault="003D2D3C" w:rsidP="003D2D3C">
      <w:pPr>
        <w:pStyle w:val="ListParagraph"/>
      </w:pPr>
      <w:r>
        <w:t>I</w:t>
      </w:r>
      <w:r w:rsidR="004E6643">
        <w:t xml:space="preserve">ntegrated </w:t>
      </w:r>
      <w:r>
        <w:t>D</w:t>
      </w:r>
      <w:r w:rsidR="004E6643">
        <w:t xml:space="preserve">evelopment </w:t>
      </w:r>
      <w:r>
        <w:t>E</w:t>
      </w:r>
      <w:r w:rsidR="004E6643">
        <w:t>nvironments (IDE)</w:t>
      </w:r>
      <w:r>
        <w:t xml:space="preserve"> and IDE toolkits</w:t>
      </w:r>
    </w:p>
    <w:p w14:paraId="540A9747" w14:textId="77777777" w:rsidR="004E6643" w:rsidRDefault="003D2D3C" w:rsidP="004E6643">
      <w:pPr>
        <w:pStyle w:val="ListParagraph"/>
      </w:pPr>
      <w:r>
        <w:t>AWS Software Development Kits (SDKs)</w:t>
      </w:r>
      <w:r w:rsidR="004E6643">
        <w:br/>
      </w:r>
    </w:p>
    <w:p w14:paraId="355A6E23" w14:textId="77777777" w:rsidR="004E6643" w:rsidRPr="004E6643" w:rsidRDefault="004E6643" w:rsidP="004E6643">
      <w:pPr>
        <w:pStyle w:val="Heading3"/>
      </w:pPr>
      <w:r>
        <w:t>AWS Management Console</w:t>
      </w:r>
      <w:r>
        <w:br/>
      </w:r>
    </w:p>
    <w:p w14:paraId="69400B68" w14:textId="1CADA6BD" w:rsidR="004E6643" w:rsidRDefault="004E6643" w:rsidP="004E6643">
      <w:r>
        <w:t>The AWS Management Console is a web-based console accessed through the browser. The console houses a broad range of service consoles for managing AWS resources. The Management Console is manually operated, so requires no scripting or syntax.</w:t>
      </w:r>
    </w:p>
    <w:p w14:paraId="590274B0" w14:textId="77777777" w:rsidR="00CF269A" w:rsidRDefault="00CF269A" w:rsidP="00CF269A">
      <w:pPr>
        <w:keepNext/>
      </w:pPr>
      <w:r w:rsidRPr="00CF269A">
        <w:rPr>
          <w:noProof/>
        </w:rPr>
        <w:lastRenderedPageBreak/>
        <mc:AlternateContent>
          <mc:Choice Requires="wpg">
            <w:drawing>
              <wp:inline distT="0" distB="0" distL="0" distR="0" wp14:anchorId="5A940A4F" wp14:editId="7C5C621F">
                <wp:extent cx="6156183" cy="3418808"/>
                <wp:effectExtent l="0" t="0" r="0" b="0"/>
                <wp:docPr id="11" name="Group 6"/>
                <wp:cNvGraphicFramePr/>
                <a:graphic xmlns:a="http://schemas.openxmlformats.org/drawingml/2006/main">
                  <a:graphicData uri="http://schemas.microsoft.com/office/word/2010/wordprocessingGroup">
                    <wpg:wgp>
                      <wpg:cNvGrpSpPr/>
                      <wpg:grpSpPr>
                        <a:xfrm>
                          <a:off x="0" y="0"/>
                          <a:ext cx="6156183" cy="3418808"/>
                          <a:chOff x="0" y="0"/>
                          <a:chExt cx="12192000" cy="5754469"/>
                        </a:xfrm>
                      </wpg:grpSpPr>
                      <pic:pic xmlns:pic="http://schemas.openxmlformats.org/drawingml/2006/picture">
                        <pic:nvPicPr>
                          <pic:cNvPr id="12" name="Picture 12"/>
                          <pic:cNvPicPr>
                            <a:picLocks noChangeAspect="1"/>
                          </pic:cNvPicPr>
                        </pic:nvPicPr>
                        <pic:blipFill>
                          <a:blip r:embed="rId12"/>
                          <a:stretch>
                            <a:fillRect/>
                          </a:stretch>
                        </pic:blipFill>
                        <pic:spPr>
                          <a:xfrm>
                            <a:off x="0" y="0"/>
                            <a:ext cx="12192000" cy="5754469"/>
                          </a:xfrm>
                          <a:prstGeom prst="rect">
                            <a:avLst/>
                          </a:prstGeom>
                        </pic:spPr>
                      </pic:pic>
                      <wps:wsp>
                        <wps:cNvPr id="13" name="Rectangle 13"/>
                        <wps:cNvSpPr/>
                        <wps:spPr>
                          <a:xfrm>
                            <a:off x="9219414" y="0"/>
                            <a:ext cx="2894029" cy="230660"/>
                          </a:xfrm>
                          <a:prstGeom prst="rect">
                            <a:avLst/>
                          </a:prstGeom>
                          <a:solidFill>
                            <a:srgbClr val="232F3E"/>
                          </a:solidFill>
                          <a:ln>
                            <a:solidFill>
                              <a:srgbClr val="232F3E"/>
                            </a:solidFill>
                          </a:ln>
                        </wps:spPr>
                        <wps:style>
                          <a:lnRef idx="2">
                            <a:schemeClr val="accent3">
                              <a:shade val="50000"/>
                            </a:schemeClr>
                          </a:lnRef>
                          <a:fillRef idx="1">
                            <a:schemeClr val="accent3"/>
                          </a:fillRef>
                          <a:effectRef idx="0">
                            <a:schemeClr val="accent3"/>
                          </a:effectRef>
                          <a:fontRef idx="minor">
                            <a:schemeClr val="lt1"/>
                          </a:fontRef>
                        </wps:style>
                        <wps:bodyPr rtlCol="0" anchor="ctr"/>
                      </wps:wsp>
                    </wpg:wgp>
                  </a:graphicData>
                </a:graphic>
              </wp:inline>
            </w:drawing>
          </mc:Choice>
          <mc:Fallback xmlns:a14="http://schemas.microsoft.com/office/drawing/2010/main" xmlns:pic="http://schemas.openxmlformats.org/drawingml/2006/picture" xmlns:a="http://schemas.openxmlformats.org/drawingml/2006/main">
            <w:pict w14:anchorId="7CEBF35D">
              <v:group id="Group 6" style="width:484.75pt;height:269.2pt;mso-position-horizontal-relative:char;mso-position-vertical-relative:line" coordsize="121920,57544" o:spid="_x0000_s1026" w14:anchorId="4F8DC9B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2" style="position:absolute;width:121920;height:5754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">
                  <v:imagedata o:title="" r:id="rId13"/>
                </v:shape>
                <v:rect id="Rectangle 13" style="position:absolute;left:92194;width:28940;height:2306;visibility:visible;mso-wrap-style:square;v-text-anchor:middle" o:spid="_x0000_s1028" fillcolor="#232f3e" strokecolor="#232f3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"/>
                <w10:anchorlock/>
              </v:group>
            </w:pict>
          </mc:Fallback>
        </mc:AlternateContent>
      </w:r>
    </w:p>
    <w:p w14:paraId="4E4370F5" w14:textId="5F476124" w:rsidR="00673B75" w:rsidRDefault="00CF269A" w:rsidP="00CF269A">
      <w:pPr>
        <w:pStyle w:val="Caption"/>
      </w:pPr>
      <w:r>
        <w:t xml:space="preserve">Figure </w:t>
      </w:r>
      <w:r>
        <w:fldChar w:fldCharType="begin"/>
      </w:r>
      <w:r>
        <w:instrText>SEQ Figure \* ARABIC</w:instrText>
      </w:r>
      <w:r>
        <w:fldChar w:fldCharType="separate"/>
      </w:r>
      <w:r w:rsidR="0033038F">
        <w:rPr>
          <w:noProof/>
        </w:rPr>
        <w:t>2</w:t>
      </w:r>
      <w:r>
        <w:fldChar w:fldCharType="end"/>
      </w:r>
      <w:r>
        <w:t>: Screenshot of the AWS Management Console Home. The home page is customisable so may appear different.</w:t>
      </w:r>
    </w:p>
    <w:p w14:paraId="0C514BDC" w14:textId="77777777" w:rsidR="00427CA5" w:rsidRDefault="00427CA5" w:rsidP="00427CA5">
      <w:pPr>
        <w:pStyle w:val="Heading3"/>
      </w:pPr>
      <w:r>
        <w:t>AWS CLI</w:t>
      </w:r>
      <w:r>
        <w:br/>
      </w:r>
    </w:p>
    <w:p w14:paraId="25D7FD22" w14:textId="77777777" w:rsidR="00427CA5" w:rsidRDefault="00427CA5" w:rsidP="00427CA5">
      <w:r>
        <w:t xml:space="preserve">The AWS CLI is an open-source tool that enables you to create and configure AWS services using commands via the command-line shell. </w:t>
      </w:r>
      <w:r w:rsidRPr="00427CA5">
        <w:t xml:space="preserve">You can run commands in Linux or macOS using common shell programs such as bash, </w:t>
      </w:r>
      <w:proofErr w:type="spellStart"/>
      <w:r w:rsidRPr="00427CA5">
        <w:t>zsh</w:t>
      </w:r>
      <w:proofErr w:type="spellEnd"/>
      <w:r w:rsidRPr="00427CA5">
        <w:t xml:space="preserve">, and </w:t>
      </w:r>
      <w:proofErr w:type="spellStart"/>
      <w:r w:rsidRPr="00427CA5">
        <w:t>tcsh</w:t>
      </w:r>
      <w:proofErr w:type="spellEnd"/>
      <w:r w:rsidRPr="00427CA5">
        <w:t>, or on Windows, at the Windows command prompt or in PowerShell. </w:t>
      </w:r>
      <w:r>
        <w:t xml:space="preserve">Using </w:t>
      </w:r>
      <w:r w:rsidRPr="00427CA5">
        <w:t xml:space="preserve">the AWS CLI, you can script or program </w:t>
      </w:r>
      <w:r>
        <w:t>your</w:t>
      </w:r>
      <w:r w:rsidRPr="00427CA5">
        <w:t xml:space="preserve"> API calls. Instead of using a </w:t>
      </w:r>
      <w:r>
        <w:t>graphical user interface (</w:t>
      </w:r>
      <w:r w:rsidRPr="00427CA5">
        <w:t>GUI</w:t>
      </w:r>
      <w:r>
        <w:t>)</w:t>
      </w:r>
      <w:r w:rsidRPr="00427CA5">
        <w:t xml:space="preserve">, you create commands </w:t>
      </w:r>
      <w:r>
        <w:t>with</w:t>
      </w:r>
      <w:r w:rsidRPr="00427CA5">
        <w:t xml:space="preserve"> defined AWS syntax.</w:t>
      </w:r>
    </w:p>
    <w:p w14:paraId="6A16BC65" w14:textId="77777777" w:rsidR="00427CA5" w:rsidRDefault="00427CA5" w:rsidP="00427CA5">
      <w:pPr>
        <w:pStyle w:val="Heading3"/>
      </w:pPr>
      <w:r>
        <w:t>IDE and IDE Toolkits</w:t>
      </w:r>
      <w:r>
        <w:br/>
      </w:r>
    </w:p>
    <w:p w14:paraId="05464DA1" w14:textId="77777777" w:rsidR="00427CA5" w:rsidRDefault="00427CA5" w:rsidP="00427CA5">
      <w:r w:rsidRPr="00427CA5">
        <w:t xml:space="preserve">AWS offers support for </w:t>
      </w:r>
      <w:r w:rsidR="0009625E">
        <w:t>IDEs</w:t>
      </w:r>
      <w:r w:rsidRPr="00427CA5">
        <w:t xml:space="preserve"> and IDE toolkits so you can author, debug, and deploy your code on AWS from within your preferred environment. Supported IDEs and toolkits include </w:t>
      </w:r>
      <w:r w:rsidRPr="00427CA5">
        <w:rPr>
          <w:bCs/>
        </w:rPr>
        <w:t>AWS Cloud9</w:t>
      </w:r>
      <w:r w:rsidRPr="00427CA5">
        <w:t>, IntelliJ, PyCharm, Visual Studio, Visual Studio Code, Azure DevOps, Rider, and WebStorm.</w:t>
      </w:r>
    </w:p>
    <w:p w14:paraId="751CD248" w14:textId="77777777" w:rsidR="0009625E" w:rsidRDefault="0009625E" w:rsidP="0009625E">
      <w:pPr>
        <w:pStyle w:val="Heading3"/>
      </w:pPr>
      <w:r>
        <w:t>SDKs</w:t>
      </w:r>
      <w:r>
        <w:br/>
      </w:r>
    </w:p>
    <w:p w14:paraId="6DBC0838" w14:textId="23485F40" w:rsidR="0009625E" w:rsidRDefault="0009625E" w:rsidP="0009625E">
      <w:r>
        <w:t>SDKs are tools to interact directly with the AWS API programmatically. AWS creates and maintains SDKs for a variety of popular languages, including Python, JavaScript, Go and Java.</w:t>
      </w:r>
    </w:p>
    <w:p w14:paraId="0F6B813F" w14:textId="66DBB9D3" w:rsidR="00825311" w:rsidRDefault="0033038F" w:rsidP="0033038F">
      <w:pPr>
        <w:pStyle w:val="Heading3"/>
      </w:pPr>
      <w:r>
        <w:t>Security</w:t>
      </w:r>
      <w:r>
        <w:br/>
      </w:r>
    </w:p>
    <w:p w14:paraId="05ED1C96" w14:textId="4D9D3A50" w:rsidR="00825311" w:rsidRDefault="0033038F" w:rsidP="0033038F">
      <w:r w:rsidRPr="0033038F">
        <w:t>When you build applications on AWS, managing security and compliance is a shared responsibility between AWS and you. The distinction of responsibility is commonly referred to as security “of” the cloud compared to security “in” the cloud.</w:t>
      </w:r>
    </w:p>
    <w:p w14:paraId="23D2E336" w14:textId="5B06CABF" w:rsidR="0033038F" w:rsidRDefault="0033038F" w:rsidP="0033038F"/>
    <w:p w14:paraId="6978B5A5" w14:textId="77777777" w:rsidR="0033038F" w:rsidRDefault="0033038F" w:rsidP="0033038F">
      <w:pPr>
        <w:keepNext/>
      </w:pPr>
      <w:r>
        <w:rPr>
          <w:noProof/>
        </w:rPr>
        <w:lastRenderedPageBreak/>
        <w:drawing>
          <wp:inline distT="0" distB="0" distL="0" distR="0" wp14:anchorId="549FA3D9" wp14:editId="27F4BDA2">
            <wp:extent cx="5946775" cy="3314065"/>
            <wp:effectExtent l="0" t="0" r="0" b="635"/>
            <wp:docPr id="2" name="Picture 2" descr="Security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A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75" cy="3314065"/>
                    </a:xfrm>
                    <a:prstGeom prst="rect">
                      <a:avLst/>
                    </a:prstGeom>
                    <a:noFill/>
                    <a:ln>
                      <a:noFill/>
                    </a:ln>
                  </pic:spPr>
                </pic:pic>
              </a:graphicData>
            </a:graphic>
          </wp:inline>
        </w:drawing>
      </w:r>
    </w:p>
    <w:p w14:paraId="2E9CE784" w14:textId="75BE876D" w:rsidR="0033038F" w:rsidRDefault="0033038F" w:rsidP="0033038F">
      <w:pPr>
        <w:pStyle w:val="Caption"/>
      </w:pPr>
      <w:r>
        <w:t xml:space="preserve">Figure </w:t>
      </w:r>
      <w:fldSimple w:instr=" SEQ Figure \* ARABIC ">
        <w:r w:rsidRPr="73CE3006">
          <w:rPr>
            <w:noProof/>
          </w:rPr>
          <w:t>3</w:t>
        </w:r>
      </w:fldSimple>
      <w:r>
        <w:t>: The shared responsibility model created by AWS to show the security responsibility of AWS and the customer.</w:t>
      </w:r>
    </w:p>
    <w:p w14:paraId="1065BE08" w14:textId="77777777" w:rsidR="005B60FC" w:rsidRPr="005B60FC" w:rsidRDefault="005B60FC" w:rsidP="005B60FC"/>
    <w:p w14:paraId="6BAE885C" w14:textId="084E3CCF" w:rsidR="00825311" w:rsidRDefault="005B60FC" w:rsidP="005B60FC">
      <w:pPr>
        <w:pStyle w:val="Heading2"/>
      </w:pPr>
      <w:r>
        <w:t>A</w:t>
      </w:r>
      <w:r w:rsidR="004C5E84">
        <w:t>mazon</w:t>
      </w:r>
      <w:r>
        <w:t xml:space="preserve"> Lex</w:t>
      </w:r>
    </w:p>
    <w:p w14:paraId="0C54544B" w14:textId="08C377C2" w:rsidR="001F4DE1" w:rsidRDefault="004C5E84" w:rsidP="00CC22A5">
      <w:pPr>
        <w:pStyle w:val="Heading3"/>
      </w:pPr>
      <w:r>
        <w:t>What is Amazon Lex?</w:t>
      </w:r>
      <w:r w:rsidR="00CC22A5">
        <w:br/>
      </w:r>
    </w:p>
    <w:p w14:paraId="3F8AF02E" w14:textId="730FE2A8" w:rsidR="00CC22A5" w:rsidRDefault="00CC22A5" w:rsidP="00CC22A5">
      <w:r>
        <w:t xml:space="preserve">Amazon Lex is an AWS service for building conversational interfaces for applications using voice and text. </w:t>
      </w:r>
      <w:r w:rsidR="007D5BA7">
        <w:t xml:space="preserve">Using the same conversational engine as Amazon Alexa, you can create natural language </w:t>
      </w:r>
      <w:r w:rsidR="00B02FAB">
        <w:t>chatbots</w:t>
      </w:r>
      <w:r w:rsidR="00C77E6B">
        <w:t xml:space="preserve"> (with natural language processing (NLU) a</w:t>
      </w:r>
      <w:r w:rsidR="00CE1B7F">
        <w:t>nd a</w:t>
      </w:r>
      <w:r w:rsidR="00C77E6B">
        <w:t>utomatic speech recognition (ASR)</w:t>
      </w:r>
      <w:r w:rsidR="00CE1B7F">
        <w:t xml:space="preserve">) </w:t>
      </w:r>
      <w:r w:rsidR="00B02FAB">
        <w:t>into new and existing applications</w:t>
      </w:r>
      <w:r w:rsidR="00B94AE9">
        <w:t xml:space="preserve">, with </w:t>
      </w:r>
      <w:r w:rsidR="00B94AE9">
        <w:t>no deep learning expertise</w:t>
      </w:r>
      <w:r w:rsidR="00B94AE9">
        <w:t xml:space="preserve"> required</w:t>
      </w:r>
      <w:r w:rsidR="00B02FAB">
        <w:t xml:space="preserve">. </w:t>
      </w:r>
    </w:p>
    <w:p w14:paraId="0FED3359" w14:textId="5E2B31F1" w:rsidR="00CE1B7F" w:rsidRDefault="007E5D63" w:rsidP="00CC22A5">
      <w:r>
        <w:t xml:space="preserve">Using the Amazon Lex </w:t>
      </w:r>
      <w:r w:rsidR="005B631D">
        <w:t>console,</w:t>
      </w:r>
      <w:r w:rsidR="00F62DC5">
        <w:t xml:space="preserve"> you </w:t>
      </w:r>
      <w:r w:rsidR="00B56DFB">
        <w:t>build, test and publish your text or voice chatbot</w:t>
      </w:r>
      <w:r w:rsidR="005B631D">
        <w:t xml:space="preserve">. </w:t>
      </w:r>
      <w:r w:rsidR="005D3590" w:rsidRPr="005D3590">
        <w:t>You can then add the conversational interfaces to bots on mobile devices, web applications, and chat platforms (for example, Facebook Messenger).</w:t>
      </w:r>
      <w:r w:rsidR="005D3590">
        <w:t xml:space="preserve"> </w:t>
      </w:r>
    </w:p>
    <w:p w14:paraId="4D3AFDE5" w14:textId="01D90038" w:rsidR="005F705F" w:rsidRDefault="005F705F" w:rsidP="00CC22A5">
      <w:r w:rsidRPr="005F705F">
        <w:t>Amazon Lex provides pre-built integration with AWS Lambda</w:t>
      </w:r>
      <w:r>
        <w:t xml:space="preserve">. AWS Lambda </w:t>
      </w:r>
      <w:r w:rsidR="00F81211">
        <w:t xml:space="preserve">is a service to </w:t>
      </w:r>
      <w:r w:rsidR="009A171C">
        <w:t xml:space="preserve">automatically run code </w:t>
      </w:r>
      <w:r w:rsidR="00C84058">
        <w:t xml:space="preserve">functions </w:t>
      </w:r>
      <w:r w:rsidR="009A171C">
        <w:t>when called.</w:t>
      </w:r>
      <w:r w:rsidR="005739C9">
        <w:t xml:space="preserve"> </w:t>
      </w:r>
      <w:r w:rsidR="005739C9" w:rsidRPr="005739C9">
        <w:t xml:space="preserve">You can create Lambda functions and add them as code hooks in your intent configuration to perform user data validation and </w:t>
      </w:r>
      <w:r w:rsidR="005739C9" w:rsidRPr="005739C9">
        <w:t>fulfilment</w:t>
      </w:r>
      <w:r w:rsidR="005739C9" w:rsidRPr="005739C9">
        <w:t xml:space="preserve"> tasks.</w:t>
      </w:r>
      <w:r w:rsidRPr="005F705F">
        <w:t xml:space="preserve"> Integration with Lambda provides </w:t>
      </w:r>
      <w:r w:rsidR="003A7C8D">
        <w:t>chat</w:t>
      </w:r>
      <w:r w:rsidRPr="005F705F">
        <w:t>bots access to pre-built serverless enterprise connectors to link to data in SaaS applications, such as Salesforce.</w:t>
      </w:r>
    </w:p>
    <w:p w14:paraId="5C505D2D" w14:textId="63A9BA82" w:rsidR="006F4EE4" w:rsidRDefault="006F4EE4" w:rsidP="006F4EE4">
      <w:pPr>
        <w:pStyle w:val="Heading3"/>
      </w:pPr>
      <w:r>
        <w:t>Amazon Lex Concepts and Terminology</w:t>
      </w:r>
      <w:r>
        <w:br/>
      </w:r>
    </w:p>
    <w:p w14:paraId="3924443D" w14:textId="77777777" w:rsidR="002463EF" w:rsidRDefault="009C1345" w:rsidP="009C1345">
      <w:pPr>
        <w:pStyle w:val="ListParagraph"/>
      </w:pPr>
      <w:r>
        <w:rPr>
          <w:b/>
          <w:bCs/>
        </w:rPr>
        <w:t>Bot</w:t>
      </w:r>
      <w:r>
        <w:t xml:space="preserve">: </w:t>
      </w:r>
      <w:r w:rsidR="001F1165" w:rsidRPr="001F1165">
        <w:t xml:space="preserve">A bot </w:t>
      </w:r>
      <w:r w:rsidR="001F1165" w:rsidRPr="002A20D4">
        <w:t>performs automated tasks such as ordering a pizza, booking a hotel, ordering flowers, and so on. An Amazon Lex bot is powered by Automatic Speech Recognition (ASR) and Natural Language Understanding (NLU) capabilities. Each bot must have a unique name within your account.</w:t>
      </w:r>
    </w:p>
    <w:p w14:paraId="423734A9" w14:textId="77777777" w:rsidR="001B0A7F" w:rsidRDefault="002463EF" w:rsidP="001B0A7F">
      <w:pPr>
        <w:pStyle w:val="ListParagraph"/>
      </w:pPr>
      <w:r>
        <w:rPr>
          <w:b/>
          <w:bCs/>
        </w:rPr>
        <w:t>Intent</w:t>
      </w:r>
      <w:r>
        <w:t xml:space="preserve">: </w:t>
      </w:r>
      <w:r w:rsidR="0078378F" w:rsidRPr="0078378F">
        <w:t xml:space="preserve">An </w:t>
      </w:r>
      <w:r w:rsidR="0078378F" w:rsidRPr="002A20D4">
        <w:t>intent represents an action that the user wants to perform. You create a bot to support one or more related intents. For example, you might create a bot that orders pizza and drinks. For each intent, you provide the following required information:</w:t>
      </w:r>
    </w:p>
    <w:p w14:paraId="60C87F6D" w14:textId="30995F88" w:rsidR="001B0A7F" w:rsidRPr="001B0A7F" w:rsidRDefault="001B0A7F" w:rsidP="001B0A7F">
      <w:pPr>
        <w:pStyle w:val="ListParagraph"/>
        <w:numPr>
          <w:ilvl w:val="1"/>
          <w:numId w:val="5"/>
        </w:numPr>
        <w:rPr>
          <w:lang w:eastAsia="en-GB"/>
        </w:rPr>
      </w:pPr>
      <w:r w:rsidRPr="001B0A7F">
        <w:rPr>
          <w:b/>
          <w:bCs/>
          <w:lang w:eastAsia="en-GB"/>
        </w:rPr>
        <w:t>Intent name</w:t>
      </w:r>
      <w:r w:rsidR="002A20D4">
        <w:rPr>
          <w:lang w:eastAsia="en-GB"/>
        </w:rPr>
        <w:t xml:space="preserve">: </w:t>
      </w:r>
      <w:r w:rsidRPr="001B0A7F">
        <w:rPr>
          <w:lang w:eastAsia="en-GB"/>
        </w:rPr>
        <w:t>A descriptive name for the intent. For example</w:t>
      </w:r>
      <w:r w:rsidRPr="00F91CA1">
        <w:t>, </w:t>
      </w:r>
      <w:proofErr w:type="spellStart"/>
      <w:r w:rsidRPr="00F91CA1">
        <w:t>OrderPizza</w:t>
      </w:r>
      <w:proofErr w:type="spellEnd"/>
      <w:r w:rsidRPr="001B0A7F">
        <w:rPr>
          <w:lang w:eastAsia="en-GB"/>
        </w:rPr>
        <w:t>. Intent names must be unique within your account.</w:t>
      </w:r>
    </w:p>
    <w:p w14:paraId="06CD6193" w14:textId="5F9F14F9" w:rsidR="001B0A7F" w:rsidRPr="001B0A7F" w:rsidRDefault="001B0A7F" w:rsidP="001B0A7F">
      <w:pPr>
        <w:pStyle w:val="ListParagraph"/>
        <w:numPr>
          <w:ilvl w:val="1"/>
          <w:numId w:val="5"/>
        </w:numPr>
        <w:rPr>
          <w:lang w:eastAsia="en-GB"/>
        </w:rPr>
      </w:pPr>
      <w:r w:rsidRPr="001B0A7F">
        <w:rPr>
          <w:b/>
          <w:bCs/>
          <w:lang w:eastAsia="en-GB"/>
        </w:rPr>
        <w:t>Sample utterances</w:t>
      </w:r>
      <w:r w:rsidR="002A20D4">
        <w:rPr>
          <w:lang w:eastAsia="en-GB"/>
        </w:rPr>
        <w:t xml:space="preserve">: </w:t>
      </w:r>
      <w:r w:rsidRPr="002A20D4">
        <w:t>How a user might convey the intent. For example, a user might say "Can I order a pizza please" or "I want to order a pizza".</w:t>
      </w:r>
    </w:p>
    <w:p w14:paraId="570B80B8" w14:textId="6D5328BB" w:rsidR="00A8621D" w:rsidRDefault="001B0A7F" w:rsidP="001B0A7F">
      <w:pPr>
        <w:pStyle w:val="ListParagraph"/>
        <w:numPr>
          <w:ilvl w:val="1"/>
          <w:numId w:val="5"/>
        </w:numPr>
        <w:rPr>
          <w:lang w:eastAsia="en-GB"/>
        </w:rPr>
      </w:pPr>
      <w:r w:rsidRPr="001B0A7F">
        <w:rPr>
          <w:b/>
          <w:bCs/>
          <w:lang w:eastAsia="en-GB"/>
        </w:rPr>
        <w:lastRenderedPageBreak/>
        <w:t xml:space="preserve">How to </w:t>
      </w:r>
      <w:r w:rsidR="00A126EF" w:rsidRPr="001B0A7F">
        <w:rPr>
          <w:b/>
          <w:bCs/>
          <w:lang w:eastAsia="en-GB"/>
        </w:rPr>
        <w:t>fulfil</w:t>
      </w:r>
      <w:r w:rsidRPr="001B0A7F">
        <w:rPr>
          <w:b/>
          <w:bCs/>
          <w:lang w:eastAsia="en-GB"/>
        </w:rPr>
        <w:t xml:space="preserve"> the intent</w:t>
      </w:r>
      <w:r w:rsidR="002A20D4">
        <w:rPr>
          <w:lang w:eastAsia="en-GB"/>
        </w:rPr>
        <w:t>:</w:t>
      </w:r>
      <w:r w:rsidRPr="001B0A7F">
        <w:rPr>
          <w:lang w:eastAsia="en-GB"/>
        </w:rPr>
        <w:t xml:space="preserve"> How </w:t>
      </w:r>
      <w:r w:rsidRPr="002A20D4">
        <w:t xml:space="preserve">you want to </w:t>
      </w:r>
      <w:r w:rsidR="00A126EF" w:rsidRPr="002A20D4">
        <w:t>fulfil</w:t>
      </w:r>
      <w:r w:rsidRPr="002A20D4">
        <w:t xml:space="preserve"> the intent after the user provides the necessary information (for example, place order with a local pizza shop). We recommend that you create a Lambda function to </w:t>
      </w:r>
      <w:r w:rsidR="00A126EF" w:rsidRPr="002A20D4">
        <w:t>fulfil</w:t>
      </w:r>
      <w:r w:rsidRPr="002A20D4">
        <w:t xml:space="preserve"> the intent.</w:t>
      </w:r>
      <w:r w:rsidR="008A61E6" w:rsidRPr="002A20D4">
        <w:t xml:space="preserve"> </w:t>
      </w:r>
      <w:r w:rsidR="008A61E6" w:rsidRPr="002A20D4">
        <w:rPr>
          <w:lang w:eastAsia="en-GB"/>
        </w:rPr>
        <w:t xml:space="preserve">You can optionally configure the </w:t>
      </w:r>
      <w:r w:rsidR="008A61E6" w:rsidRPr="002A20D4">
        <w:t>intent,</w:t>
      </w:r>
      <w:r w:rsidR="008A61E6" w:rsidRPr="002A20D4">
        <w:rPr>
          <w:lang w:eastAsia="en-GB"/>
        </w:rPr>
        <w:t xml:space="preserve"> so Amazon Lex simply returns the information back to the client application to do the necessary </w:t>
      </w:r>
      <w:r w:rsidR="008A61E6" w:rsidRPr="002A20D4">
        <w:t>fulfilment</w:t>
      </w:r>
      <w:r w:rsidR="008A61E6" w:rsidRPr="002A20D4">
        <w:rPr>
          <w:lang w:eastAsia="en-GB"/>
        </w:rPr>
        <w:t>.</w:t>
      </w:r>
    </w:p>
    <w:p w14:paraId="141969FD" w14:textId="77777777" w:rsidR="00BA6AA1" w:rsidRDefault="00CF3E5E" w:rsidP="00A8621D">
      <w:pPr>
        <w:pStyle w:val="ListParagraph"/>
        <w:rPr>
          <w:lang w:eastAsia="en-GB"/>
        </w:rPr>
      </w:pPr>
      <w:r>
        <w:rPr>
          <w:b/>
          <w:bCs/>
        </w:rPr>
        <w:t>Slot</w:t>
      </w:r>
      <w:r w:rsidR="00392380">
        <w:t xml:space="preserve">: </w:t>
      </w:r>
      <w:r w:rsidR="00392380" w:rsidRPr="00392380">
        <w:t xml:space="preserve">An intent </w:t>
      </w:r>
      <w:r w:rsidR="00392380" w:rsidRPr="002A20D4">
        <w:t xml:space="preserve">can require zero or more slots or parameters. You add slots as part of the intent configuration. At runtime, Amazon Lex prompts the user for specific slot values. The user must provide values for all required slots before Amazon Lex can </w:t>
      </w:r>
      <w:r w:rsidR="00392380" w:rsidRPr="002A20D4">
        <w:t>fulfil</w:t>
      </w:r>
      <w:r w:rsidR="00392380" w:rsidRPr="002A20D4">
        <w:t xml:space="preserve"> the intent.</w:t>
      </w:r>
      <w:r w:rsidR="00392380">
        <w:t xml:space="preserve"> </w:t>
      </w:r>
    </w:p>
    <w:p w14:paraId="67141B92" w14:textId="77777777" w:rsidR="00F91CA1" w:rsidRDefault="00BA6AA1" w:rsidP="00BA6AA1">
      <w:pPr>
        <w:pStyle w:val="ListParagraph"/>
        <w:numPr>
          <w:ilvl w:val="1"/>
          <w:numId w:val="5"/>
        </w:numPr>
        <w:rPr>
          <w:lang w:eastAsia="en-GB"/>
        </w:rPr>
      </w:pPr>
      <w:r w:rsidRPr="00BA6AA1">
        <w:t xml:space="preserve">For example, </w:t>
      </w:r>
      <w:r w:rsidRPr="002A20D4">
        <w:t>the </w:t>
      </w:r>
      <w:proofErr w:type="spellStart"/>
      <w:r w:rsidRPr="002A20D4">
        <w:t>OrderPizza</w:t>
      </w:r>
      <w:proofErr w:type="spellEnd"/>
      <w:r w:rsidRPr="002A20D4">
        <w:t> intent requires slots such as pizza size, crust type, and number of pizzas. In the intent configuration, you add these slots. For each slot, you provide slot type and a prompt for Amazon Lex to send to the client to elicit data from the user. A user can reply with a slot value that includes additional words, such as "large pizza please" or "let's stick with small." Amazon Lex can still understand the intended slot value.</w:t>
      </w:r>
    </w:p>
    <w:p w14:paraId="46DA03DF" w14:textId="77777777" w:rsidR="00E05C0E" w:rsidRDefault="00E05C0E" w:rsidP="00F91CA1">
      <w:pPr>
        <w:pStyle w:val="ListParagraph"/>
        <w:rPr>
          <w:lang w:eastAsia="en-GB"/>
        </w:rPr>
      </w:pPr>
      <w:r>
        <w:rPr>
          <w:b/>
          <w:bCs/>
        </w:rPr>
        <w:t>Slot type</w:t>
      </w:r>
      <w:r>
        <w:t xml:space="preserve">: </w:t>
      </w:r>
      <w:r w:rsidRPr="00E05C0E">
        <w:t xml:space="preserve">Each slot has a type. You can create your custom slot types or use built-in slot types. Each slot type must have a </w:t>
      </w:r>
      <w:r w:rsidRPr="002A20D4">
        <w:t>unique name within your account. For example, you might create and use the following slot types for the </w:t>
      </w:r>
      <w:proofErr w:type="spellStart"/>
      <w:r w:rsidRPr="002A20D4">
        <w:t>OrderPizza</w:t>
      </w:r>
      <w:proofErr w:type="spellEnd"/>
      <w:r w:rsidRPr="002A20D4">
        <w:t> intent:</w:t>
      </w:r>
    </w:p>
    <w:p w14:paraId="612138F4" w14:textId="6079A27B" w:rsidR="002A20D4" w:rsidRPr="002A20D4" w:rsidRDefault="002A20D4" w:rsidP="002A20D4">
      <w:pPr>
        <w:pStyle w:val="ListParagraph"/>
        <w:numPr>
          <w:ilvl w:val="1"/>
          <w:numId w:val="5"/>
        </w:numPr>
      </w:pPr>
      <w:r w:rsidRPr="002A20D4">
        <w:t>Size</w:t>
      </w:r>
      <w:r>
        <w:t xml:space="preserve">: </w:t>
      </w:r>
      <w:r w:rsidRPr="002A20D4">
        <w:t>With enumeration values Small, Medium, and Large.</w:t>
      </w:r>
    </w:p>
    <w:p w14:paraId="06236250" w14:textId="62D545F7" w:rsidR="006F4EE4" w:rsidRPr="006F4EE4" w:rsidRDefault="002A20D4" w:rsidP="002A20D4">
      <w:pPr>
        <w:pStyle w:val="ListParagraph"/>
        <w:numPr>
          <w:ilvl w:val="1"/>
          <w:numId w:val="5"/>
        </w:numPr>
      </w:pPr>
      <w:r w:rsidRPr="002A20D4">
        <w:t>Crust</w:t>
      </w:r>
      <w:r>
        <w:t>:</w:t>
      </w:r>
      <w:r w:rsidRPr="002A20D4">
        <w:t xml:space="preserve"> With enumeration values Thick and Thin.</w:t>
      </w:r>
      <w:r>
        <w:br/>
      </w:r>
    </w:p>
    <w:p w14:paraId="45EDB527" w14:textId="6F7B2368" w:rsidR="00361239" w:rsidRDefault="00361239" w:rsidP="00361239">
      <w:pPr>
        <w:pStyle w:val="Heading3"/>
      </w:pPr>
      <w:r>
        <w:t>How Amazon Lex Works</w:t>
      </w:r>
      <w:r>
        <w:br/>
      </w:r>
    </w:p>
    <w:p w14:paraId="7B7B56BE" w14:textId="04F18E2E" w:rsidR="00825311" w:rsidRDefault="00612431" w:rsidP="0009625E">
      <w:r w:rsidRPr="00612431">
        <w:t>Following are the typical steps you perform when working with Amazon Lex:</w:t>
      </w:r>
    </w:p>
    <w:p w14:paraId="10C7E9CF" w14:textId="65EF9577" w:rsidR="00E41D11" w:rsidRPr="00E41D11" w:rsidRDefault="00E41D11" w:rsidP="00E41D11">
      <w:pPr>
        <w:numPr>
          <w:ilvl w:val="0"/>
          <w:numId w:val="18"/>
        </w:numPr>
        <w:tabs>
          <w:tab w:val="num" w:pos="720"/>
        </w:tabs>
      </w:pPr>
      <w:r w:rsidRPr="00E41D11">
        <w:t xml:space="preserve">Create a bot and configure it with one or more intents that you want to support. Configure the bot so it understands the user's goal (intent), engages in conversation with the user to elicit information, and </w:t>
      </w:r>
      <w:r w:rsidR="00047217" w:rsidRPr="00E41D11">
        <w:t>fulfils</w:t>
      </w:r>
      <w:r w:rsidRPr="00E41D11">
        <w:t xml:space="preserve"> the user's intent.</w:t>
      </w:r>
    </w:p>
    <w:p w14:paraId="606176ED" w14:textId="77777777" w:rsidR="00E41D11" w:rsidRPr="00E41D11" w:rsidRDefault="00E41D11" w:rsidP="00E41D11">
      <w:pPr>
        <w:numPr>
          <w:ilvl w:val="0"/>
          <w:numId w:val="18"/>
        </w:numPr>
        <w:tabs>
          <w:tab w:val="num" w:pos="720"/>
        </w:tabs>
      </w:pPr>
      <w:r w:rsidRPr="00E41D11">
        <w:t>Test the bot. You can use the test window client provided by the Amazon Lex console.</w:t>
      </w:r>
    </w:p>
    <w:p w14:paraId="161C3BF1" w14:textId="77777777" w:rsidR="00E41D11" w:rsidRPr="00E41D11" w:rsidRDefault="00E41D11" w:rsidP="00E41D11">
      <w:pPr>
        <w:numPr>
          <w:ilvl w:val="0"/>
          <w:numId w:val="18"/>
        </w:numPr>
        <w:tabs>
          <w:tab w:val="num" w:pos="720"/>
        </w:tabs>
      </w:pPr>
      <w:r w:rsidRPr="00E41D11">
        <w:t>Publish a version and create an alias.</w:t>
      </w:r>
    </w:p>
    <w:p w14:paraId="543437DC" w14:textId="77777777" w:rsidR="00E41D11" w:rsidRDefault="00E41D11" w:rsidP="00E41D11">
      <w:pPr>
        <w:numPr>
          <w:ilvl w:val="0"/>
          <w:numId w:val="18"/>
        </w:numPr>
        <w:tabs>
          <w:tab w:val="num" w:pos="720"/>
        </w:tabs>
      </w:pPr>
      <w:r w:rsidRPr="00E41D11">
        <w:t>Deploy the bot. You can deploy the bot on platforms such as mobile applications or messaging platforms such as Facebook Messenger.</w:t>
      </w:r>
    </w:p>
    <w:p w14:paraId="406E438E" w14:textId="4B180763" w:rsidR="003710E9" w:rsidRDefault="003710E9" w:rsidP="00483625">
      <w:pPr>
        <w:pStyle w:val="Heading2"/>
      </w:pPr>
      <w:r>
        <w:t>Programming Model</w:t>
      </w:r>
    </w:p>
    <w:p w14:paraId="2A82ADB3" w14:textId="08429E5B" w:rsidR="00C745D4" w:rsidRDefault="00713F01" w:rsidP="009F4C41">
      <w:r>
        <w:t>The following sections provide a brie</w:t>
      </w:r>
      <w:r w:rsidR="001F1020">
        <w:t xml:space="preserve">f overview of the </w:t>
      </w:r>
      <w:r w:rsidR="002F7670">
        <w:t xml:space="preserve">three </w:t>
      </w:r>
      <w:r w:rsidR="009C1E08">
        <w:t xml:space="preserve">elements to the Programming Model – Model Building API Operations, Runtime API Operations, and Lambda Functions as Code Hooks. </w:t>
      </w:r>
      <w:r w:rsidR="000A241D">
        <w:t xml:space="preserve">For more detailed information on each element, and the related APIs, please see the documentation under each heading. </w:t>
      </w:r>
      <w:r w:rsidR="002F7670">
        <w:t xml:space="preserve"> </w:t>
      </w:r>
      <w:r w:rsidR="001F1020">
        <w:t xml:space="preserve"> </w:t>
      </w:r>
    </w:p>
    <w:p w14:paraId="14414A4E" w14:textId="4FECD98D" w:rsidR="00825311" w:rsidRDefault="00483625" w:rsidP="00131C3B">
      <w:pPr>
        <w:pStyle w:val="Heading3"/>
      </w:pPr>
      <w:r>
        <w:t>Model Building API Operations</w:t>
      </w:r>
      <w:r w:rsidR="00131C3B">
        <w:br/>
      </w:r>
    </w:p>
    <w:p w14:paraId="485B5721" w14:textId="40647323" w:rsidR="0068096C" w:rsidRDefault="0068096C" w:rsidP="00131C3B">
      <w:r>
        <w:t xml:space="preserve">AWS documentation: </w:t>
      </w:r>
      <w:hyperlink r:id="rId15" w:history="1">
        <w:r w:rsidRPr="00062A0D">
          <w:rPr>
            <w:rStyle w:val="Hyperlink"/>
          </w:rPr>
          <w:t>https://docs.aws.amazon.com/lex/lat</w:t>
        </w:r>
        <w:r w:rsidRPr="00062A0D">
          <w:rPr>
            <w:rStyle w:val="Hyperlink"/>
          </w:rPr>
          <w:t>e</w:t>
        </w:r>
        <w:r w:rsidRPr="00062A0D">
          <w:rPr>
            <w:rStyle w:val="Hyperlink"/>
          </w:rPr>
          <w:t>st/dg/programming-model.html#programming-model-build-time-api</w:t>
        </w:r>
      </w:hyperlink>
    </w:p>
    <w:p w14:paraId="6971BDBF" w14:textId="32021749" w:rsidR="00131C3B" w:rsidRDefault="00131C3B" w:rsidP="00131C3B">
      <w:r>
        <w:t>To programmatically create bots, intents, and slot types, you can use the model building API operations.</w:t>
      </w:r>
      <w:r w:rsidR="00AD281A">
        <w:t xml:space="preserve"> In addition, you can also use it to manage, update, and delete resources for your bot. </w:t>
      </w:r>
      <w:r w:rsidR="00B85E16" w:rsidRPr="00B85E16">
        <w:t>You can use the model building API to create custom tools to manage your Amazon Lex resources. For example, there is a limit of 100 versions each for bots, intents, and slot types. You could use the model building API to build a tool that automatically deletes old versions when your bot nears the limit.</w:t>
      </w:r>
    </w:p>
    <w:p w14:paraId="1742EF30" w14:textId="459E51CE" w:rsidR="009F2CB4" w:rsidRDefault="009F2CB4" w:rsidP="009F2CB4">
      <w:pPr>
        <w:pStyle w:val="Heading3"/>
      </w:pPr>
      <w:r>
        <w:t>Runtime API Operations</w:t>
      </w:r>
      <w:r>
        <w:br/>
      </w:r>
    </w:p>
    <w:p w14:paraId="3F1CB72A" w14:textId="77777777" w:rsidR="009F2CB4" w:rsidRDefault="009F2CB4" w:rsidP="009F2CB4">
      <w:r>
        <w:t xml:space="preserve">AWS documentation: </w:t>
      </w:r>
      <w:hyperlink r:id="rId16" w:history="1">
        <w:r w:rsidRPr="00062A0D">
          <w:rPr>
            <w:rStyle w:val="Hyperlink"/>
          </w:rPr>
          <w:t>https://docs.aws.amazon.com/lex/latest/dg/programming-model.html#programming-model-runtime-api</w:t>
        </w:r>
      </w:hyperlink>
    </w:p>
    <w:p w14:paraId="10798E47" w14:textId="5447D4C8" w:rsidR="009F2CB4" w:rsidRDefault="009F2CB4" w:rsidP="009F2CB4">
      <w:r w:rsidRPr="009F2CB4">
        <w:lastRenderedPageBreak/>
        <w:t xml:space="preserve">Your client application uses the runtime API to call a specific Amazon Lex bot to process </w:t>
      </w:r>
      <w:r w:rsidRPr="005825F1">
        <w:rPr>
          <w:i/>
          <w:iCs/>
        </w:rPr>
        <w:t>utterances</w:t>
      </w:r>
      <w:r w:rsidRPr="009F2CB4">
        <w:t xml:space="preserve"> </w:t>
      </w:r>
      <w:r w:rsidR="00F56349">
        <w:t>(</w:t>
      </w:r>
      <w:r w:rsidRPr="009F2CB4">
        <w:t>user text or voice input</w:t>
      </w:r>
      <w:r w:rsidR="00F56349">
        <w:t>)</w:t>
      </w:r>
      <w:r w:rsidRPr="009F2CB4">
        <w:t xml:space="preserve">. For example, </w:t>
      </w:r>
      <w:r w:rsidR="00F56349">
        <w:t>if</w:t>
      </w:r>
      <w:r w:rsidRPr="009F2CB4">
        <w:t xml:space="preserve"> a user </w:t>
      </w:r>
      <w:r w:rsidR="00F56349">
        <w:t>types</w:t>
      </w:r>
      <w:r w:rsidRPr="009F2CB4">
        <w:t xml:space="preserve"> "I want pizza." The client sends this user input to a</w:t>
      </w:r>
      <w:r w:rsidR="00F56349">
        <w:t>n Amazon Lex</w:t>
      </w:r>
      <w:r w:rsidRPr="009F2CB4">
        <w:t xml:space="preserve"> bot using one of the Amazon Lex runtime API operations. From the user input, Amazon Lex recognizes that the user request is for the </w:t>
      </w:r>
      <w:proofErr w:type="spellStart"/>
      <w:r w:rsidRPr="009F2CB4">
        <w:t>OrderPizza</w:t>
      </w:r>
      <w:proofErr w:type="spellEnd"/>
      <w:r w:rsidRPr="009F2CB4">
        <w:t> </w:t>
      </w:r>
      <w:r w:rsidRPr="005825F1">
        <w:rPr>
          <w:i/>
          <w:iCs/>
        </w:rPr>
        <w:t>intent</w:t>
      </w:r>
      <w:r w:rsidRPr="009F2CB4">
        <w:t xml:space="preserve"> defined in the bot. Amazon Lex engages the user in a conversation to gather the required information, or </w:t>
      </w:r>
      <w:r w:rsidRPr="005825F1">
        <w:rPr>
          <w:i/>
          <w:iCs/>
        </w:rPr>
        <w:t>slot data</w:t>
      </w:r>
      <w:r w:rsidRPr="009F2CB4">
        <w:t xml:space="preserve">, such as pizza size, toppings, and number of pizzas. After the user provides all of the necessary </w:t>
      </w:r>
      <w:r w:rsidRPr="005825F1">
        <w:rPr>
          <w:i/>
          <w:iCs/>
        </w:rPr>
        <w:t>slot data</w:t>
      </w:r>
      <w:r w:rsidRPr="009F2CB4">
        <w:t xml:space="preserve">, Amazon Lex either invokes the Lambda function code hook to </w:t>
      </w:r>
      <w:r w:rsidR="005825F1" w:rsidRPr="009F2CB4">
        <w:t>fulfil</w:t>
      </w:r>
      <w:r w:rsidRPr="009F2CB4">
        <w:t xml:space="preserve"> the intent, or returns the </w:t>
      </w:r>
      <w:r w:rsidRPr="005825F1">
        <w:rPr>
          <w:i/>
          <w:iCs/>
        </w:rPr>
        <w:t>intent</w:t>
      </w:r>
      <w:r w:rsidRPr="009F2CB4">
        <w:t xml:space="preserve"> data to the client, depending on how the </w:t>
      </w:r>
      <w:r w:rsidRPr="005825F1">
        <w:rPr>
          <w:i/>
          <w:iCs/>
        </w:rPr>
        <w:t>intent</w:t>
      </w:r>
      <w:r w:rsidRPr="009F2CB4">
        <w:t xml:space="preserve"> is configured.</w:t>
      </w:r>
    </w:p>
    <w:p w14:paraId="659F55ED" w14:textId="513B2769" w:rsidR="00BB021B" w:rsidRDefault="00BB021B" w:rsidP="00BB021B">
      <w:pPr>
        <w:pStyle w:val="Heading3"/>
      </w:pPr>
      <w:r>
        <w:t>Lambda Functions as Code Hooks</w:t>
      </w:r>
    </w:p>
    <w:p w14:paraId="735E73C0" w14:textId="77777777" w:rsidR="00BB021B" w:rsidRDefault="00BB021B" w:rsidP="00BB021B"/>
    <w:p w14:paraId="5E3EC43E" w14:textId="197EE9BC" w:rsidR="00BB021B" w:rsidRDefault="00BB021B" w:rsidP="00BB021B">
      <w:r>
        <w:t xml:space="preserve">AWS documentation: </w:t>
      </w:r>
      <w:hyperlink r:id="rId17" w:history="1">
        <w:r w:rsidRPr="00062A0D">
          <w:rPr>
            <w:rStyle w:val="Hyperlink"/>
          </w:rPr>
          <w:t>https://docs.aws.amazon.com/lex/latest/dg/programming-model.html#prog-model-lambda</w:t>
        </w:r>
      </w:hyperlink>
    </w:p>
    <w:p w14:paraId="4BE89ADF" w14:textId="040CF534" w:rsidR="00BB021B" w:rsidRDefault="00BB021B" w:rsidP="00BB021B">
      <w:r w:rsidRPr="00BB021B">
        <w:t>You can configure your Amazon Lex bot to invoke a Lambda function as a code hook.</w:t>
      </w:r>
      <w:r w:rsidR="00BB2FDF">
        <w:t xml:space="preserve"> These code hooks can serve multiple purposes:</w:t>
      </w:r>
    </w:p>
    <w:p w14:paraId="181532A0" w14:textId="45C67909" w:rsidR="00BB2FDF" w:rsidRDefault="00BB2FDF" w:rsidP="00BB2FDF">
      <w:pPr>
        <w:pStyle w:val="ListParagraph"/>
      </w:pPr>
      <w:r>
        <w:t>Customise user interaction</w:t>
      </w:r>
    </w:p>
    <w:p w14:paraId="319E61D4" w14:textId="75DA3903" w:rsidR="00BB2FDF" w:rsidRDefault="00BB2FDF" w:rsidP="00BB2FDF">
      <w:pPr>
        <w:pStyle w:val="ListParagraph"/>
      </w:pPr>
      <w:r>
        <w:t>Validates the user’s input</w:t>
      </w:r>
    </w:p>
    <w:p w14:paraId="48F2181F" w14:textId="00DD68D4" w:rsidR="00BB2FDF" w:rsidRPr="00BB021B" w:rsidRDefault="00BB2FDF" w:rsidP="00BB2FDF">
      <w:pPr>
        <w:pStyle w:val="ListParagraph"/>
      </w:pPr>
      <w:r>
        <w:t>Fulfils the user’s intent</w:t>
      </w:r>
    </w:p>
    <w:p w14:paraId="0CD67AFB" w14:textId="63140324" w:rsidR="0033038F" w:rsidRDefault="0033038F" w:rsidP="0009625E"/>
    <w:p w14:paraId="11C9771D" w14:textId="328AEA03" w:rsidR="0033038F" w:rsidRDefault="0033038F" w:rsidP="0009625E"/>
    <w:p w14:paraId="16403EF9" w14:textId="57648320" w:rsidR="0033038F" w:rsidRDefault="0033038F" w:rsidP="0009625E"/>
    <w:p w14:paraId="4607569D" w14:textId="47F687AE" w:rsidR="0033038F" w:rsidRDefault="0033038F" w:rsidP="0009625E"/>
    <w:p w14:paraId="57C003D0" w14:textId="0D69F1EC" w:rsidR="0033038F" w:rsidRDefault="0033038F" w:rsidP="0009625E"/>
    <w:p w14:paraId="347298BE" w14:textId="192A5657" w:rsidR="0033038F" w:rsidRDefault="0033038F" w:rsidP="0009625E"/>
    <w:p w14:paraId="083F0F8A" w14:textId="1428F42E" w:rsidR="0033038F" w:rsidRDefault="0033038F" w:rsidP="0009625E"/>
    <w:p w14:paraId="022C39B8" w14:textId="64725C33" w:rsidR="0033038F" w:rsidRDefault="0033038F" w:rsidP="0009625E"/>
    <w:p w14:paraId="1247F502" w14:textId="22A6C126" w:rsidR="0033038F" w:rsidRDefault="0033038F" w:rsidP="0009625E"/>
    <w:p w14:paraId="724C989B" w14:textId="2A0D91F9" w:rsidR="0033038F" w:rsidRDefault="0033038F" w:rsidP="0009625E"/>
    <w:p w14:paraId="65A5C35D" w14:textId="21833067" w:rsidR="0033038F" w:rsidRDefault="0033038F" w:rsidP="0009625E"/>
    <w:p w14:paraId="40E4A926" w14:textId="7C9D6A49" w:rsidR="0033038F" w:rsidRDefault="0033038F" w:rsidP="0009625E"/>
    <w:p w14:paraId="3E035ECB" w14:textId="77777777" w:rsidR="0033038F" w:rsidRDefault="0033038F" w:rsidP="0009625E"/>
    <w:p w14:paraId="4DBB2815" w14:textId="77777777" w:rsidR="00825311" w:rsidRDefault="00825311" w:rsidP="0009625E"/>
    <w:p w14:paraId="41B16886" w14:textId="3523E409" w:rsidR="00825311" w:rsidRDefault="00BA22A8" w:rsidP="00825311">
      <w:pPr>
        <w:pStyle w:val="Heading2"/>
      </w:pPr>
      <w:r>
        <w:t>Resources</w:t>
      </w:r>
    </w:p>
    <w:p w14:paraId="3944FF52" w14:textId="69CE6BF0" w:rsidR="00825311" w:rsidRDefault="00000000" w:rsidP="00825311">
      <w:pPr>
        <w:rPr>
          <w:shd w:val="clear" w:color="auto" w:fill="FFFFFF"/>
        </w:rPr>
      </w:pPr>
      <w:hyperlink r:id="rId18" w:history="1">
        <w:r w:rsidR="00BA22A8">
          <w:rPr>
            <w:rStyle w:val="Hyperlink"/>
          </w:rPr>
          <w:t>Getting Started with AWS Cloud Essentials (amazon.com)</w:t>
        </w:r>
      </w:hyperlink>
    </w:p>
    <w:p w14:paraId="092EF492" w14:textId="3A0211B3" w:rsidR="00825311" w:rsidRDefault="00000000" w:rsidP="008C42A6">
      <w:hyperlink r:id="rId19" w:history="1">
        <w:r w:rsidR="008C42A6">
          <w:rPr>
            <w:rStyle w:val="Hyperlink"/>
          </w:rPr>
          <w:t>Public Cloud vs Private Cloud vs Hybrid Cloud | Microsoft Azure</w:t>
        </w:r>
      </w:hyperlink>
    </w:p>
    <w:p w14:paraId="0FE0D90E" w14:textId="1FDAD112" w:rsidR="00C77E6B" w:rsidRDefault="00000000" w:rsidP="008C42A6">
      <w:hyperlink r:id="rId20" w:history="1">
        <w:r w:rsidR="00C77E6B">
          <w:rPr>
            <w:rStyle w:val="Hyperlink"/>
          </w:rPr>
          <w:t>What Is Amazon Lex? - Amazon Lex</w:t>
        </w:r>
      </w:hyperlink>
    </w:p>
    <w:p w14:paraId="0D8E306E" w14:textId="7911F2B6" w:rsidR="00D1156F" w:rsidRPr="00825311" w:rsidRDefault="00000000" w:rsidP="008C42A6">
      <w:pPr>
        <w:rPr>
          <w:rStyle w:val="IntenseReference"/>
        </w:rPr>
      </w:pPr>
      <w:hyperlink r:id="rId21" w:history="1">
        <w:r w:rsidR="00D1156F">
          <w:rPr>
            <w:rStyle w:val="Hyperlink"/>
          </w:rPr>
          <w:t>What is AWS Lambda? - AWS Lambda (amazon.com)</w:t>
        </w:r>
      </w:hyperlink>
    </w:p>
    <w:sectPr w:rsidR="00D1156F" w:rsidRPr="00825311" w:rsidSect="00794084">
      <w:headerReference w:type="default" r:id="rId22"/>
      <w:footerReference w:type="default" r:id="rId23"/>
      <w:headerReference w:type="first" r:id="rId24"/>
      <w:footerReference w:type="first" r:id="rId25"/>
      <w:pgSz w:w="11906" w:h="16838"/>
      <w:pgMar w:top="851" w:right="851" w:bottom="851" w:left="851" w:header="85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BF17" w14:textId="77777777" w:rsidR="00897787" w:rsidRDefault="00897787" w:rsidP="00DC6B85">
      <w:r>
        <w:separator/>
      </w:r>
    </w:p>
  </w:endnote>
  <w:endnote w:type="continuationSeparator" w:id="0">
    <w:p w14:paraId="60FAC5C1" w14:textId="77777777" w:rsidR="00897787" w:rsidRDefault="00897787" w:rsidP="00DC6B85">
      <w:r>
        <w:continuationSeparator/>
      </w:r>
    </w:p>
  </w:endnote>
  <w:endnote w:type="continuationNotice" w:id="1">
    <w:p w14:paraId="6FE620D4" w14:textId="77777777" w:rsidR="00897787" w:rsidRDefault="008977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altName w:val="Roboto Medium"/>
    <w:charset w:val="00"/>
    <w:family w:val="auto"/>
    <w:pitch w:val="variable"/>
    <w:sig w:usb0="E00002FF" w:usb1="5000205B" w:usb2="00000020" w:usb3="00000000" w:csb0="0000019F" w:csb1="00000000"/>
  </w:font>
  <w:font w:name="(non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A3B1" w14:textId="62ECDF6D" w:rsidR="00EE4CE8" w:rsidRDefault="00191789">
    <w:pPr>
      <w:pStyle w:val="Footer"/>
      <w:jc w:val="right"/>
    </w:pPr>
    <w:r>
      <w:rPr>
        <w:noProof/>
      </w:rPr>
      <w:fldChar w:fldCharType="begin"/>
    </w:r>
    <w:r>
      <w:rPr>
        <w:noProof/>
      </w:rPr>
      <w:instrText xml:space="preserve"> STYLEREF  Title  \* MERGEFORMAT </w:instrText>
    </w:r>
    <w:r>
      <w:rPr>
        <w:noProof/>
      </w:rPr>
      <w:fldChar w:fldCharType="separate"/>
    </w:r>
    <w:r w:rsidR="00991A1A">
      <w:rPr>
        <w:noProof/>
      </w:rPr>
      <w:t>AWS Quick Guide</w:t>
    </w:r>
    <w:r>
      <w:rPr>
        <w:noProof/>
      </w:rPr>
      <w:fldChar w:fldCharType="end"/>
    </w:r>
    <w:sdt>
      <w:sdtPr>
        <w:id w:val="1441417290"/>
        <w:docPartObj>
          <w:docPartGallery w:val="Page Numbers (Bottom of Page)"/>
          <w:docPartUnique/>
        </w:docPartObj>
      </w:sdtPr>
      <w:sdtEndPr>
        <w:rPr>
          <w:noProof/>
        </w:rPr>
      </w:sdtEndPr>
      <w:sdtContent>
        <w:r w:rsidR="00794084">
          <w:t xml:space="preserve"> </w:t>
        </w:r>
        <w:r w:rsidR="00794084">
          <w:rPr>
            <w:rFonts w:ascii="Symbol" w:eastAsia="Symbol" w:hAnsi="Symbol" w:cs="Symbol"/>
          </w:rPr>
          <w:t>|</w:t>
        </w:r>
        <w:r w:rsidR="00794084">
          <w:t xml:space="preserve"> </w:t>
        </w:r>
        <w:r>
          <w:rPr>
            <w:noProof/>
          </w:rPr>
          <w:fldChar w:fldCharType="begin"/>
        </w:r>
        <w:r>
          <w:rPr>
            <w:noProof/>
          </w:rPr>
          <w:instrText xml:space="preserve"> STYLEREF  "Heading 1"  \* MERGEFORMAT </w:instrText>
        </w:r>
        <w:r>
          <w:rPr>
            <w:noProof/>
          </w:rPr>
          <w:fldChar w:fldCharType="separate"/>
        </w:r>
        <w:r w:rsidR="00991A1A">
          <w:rPr>
            <w:noProof/>
          </w:rPr>
          <w:t>Getting Started with AWS</w:t>
        </w:r>
        <w:r>
          <w:rPr>
            <w:noProof/>
          </w:rPr>
          <w:fldChar w:fldCharType="end"/>
        </w:r>
        <w:r w:rsidR="00EE4CE8">
          <w:t xml:space="preserve"> </w:t>
        </w:r>
        <w:r w:rsidR="00EE4CE8">
          <w:rPr>
            <w:rFonts w:ascii="Symbol" w:eastAsia="Symbol" w:hAnsi="Symbol" w:cs="Symbol"/>
          </w:rPr>
          <w:t>|</w:t>
        </w:r>
        <w:r w:rsidR="00EE4CE8">
          <w:t xml:space="preserve"> </w:t>
        </w:r>
        <w:r w:rsidR="00EE4CE8">
          <w:fldChar w:fldCharType="begin"/>
        </w:r>
        <w:r w:rsidR="00EE4CE8">
          <w:instrText xml:space="preserve"> PAGE   \* MERGEFORMAT </w:instrText>
        </w:r>
        <w:r w:rsidR="00EE4CE8">
          <w:fldChar w:fldCharType="separate"/>
        </w:r>
        <w:r w:rsidR="00EE4CE8">
          <w:rPr>
            <w:noProof/>
          </w:rPr>
          <w:t>2</w:t>
        </w:r>
        <w:r w:rsidR="00EE4CE8">
          <w:rPr>
            <w:noProof/>
          </w:rPr>
          <w:fldChar w:fldCharType="end"/>
        </w:r>
      </w:sdtContent>
    </w:sdt>
  </w:p>
  <w:p w14:paraId="2F5C7A5E" w14:textId="77777777" w:rsidR="00EE4CE8" w:rsidRDefault="00EE4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82164" w14:textId="644A8A08" w:rsidR="00794084" w:rsidRDefault="00780EF3" w:rsidP="00794084">
    <w:pPr>
      <w:pStyle w:val="Footer"/>
      <w:jc w:val="right"/>
    </w:pPr>
    <w:r>
      <w:rPr>
        <w:noProof/>
      </w:rPr>
      <w:fldChar w:fldCharType="begin"/>
    </w:r>
    <w:r>
      <w:rPr>
        <w:noProof/>
      </w:rPr>
      <w:instrText xml:space="preserve"> STYLEREF  Title  \* MERGEFORMAT </w:instrText>
    </w:r>
    <w:r>
      <w:rPr>
        <w:noProof/>
      </w:rPr>
      <w:fldChar w:fldCharType="separate"/>
    </w:r>
    <w:r w:rsidR="00991A1A">
      <w:rPr>
        <w:noProof/>
      </w:rPr>
      <w:t>AWS Quick Guide</w:t>
    </w:r>
    <w:r>
      <w:rPr>
        <w:noProof/>
      </w:rPr>
      <w:fldChar w:fldCharType="end"/>
    </w:r>
    <w:sdt>
      <w:sdtPr>
        <w:id w:val="1974405484"/>
        <w:docPartObj>
          <w:docPartGallery w:val="Page Numbers (Bottom of Page)"/>
          <w:docPartUnique/>
        </w:docPartObj>
      </w:sdtPr>
      <w:sdtEndPr>
        <w:rPr>
          <w:noProof/>
        </w:rPr>
      </w:sdtEndPr>
      <w:sdtContent>
        <w:r w:rsidR="00794084">
          <w:t xml:space="preserve"> </w:t>
        </w:r>
        <w:r w:rsidR="00794084">
          <w:rPr>
            <w:rFonts w:ascii="Symbol" w:eastAsia="Symbol" w:hAnsi="Symbol" w:cs="Symbol"/>
          </w:rPr>
          <w:t>|</w:t>
        </w:r>
        <w:r w:rsidR="00794084">
          <w:t xml:space="preserve"> </w:t>
        </w:r>
        <w:r>
          <w:rPr>
            <w:noProof/>
          </w:rPr>
          <w:fldChar w:fldCharType="begin"/>
        </w:r>
        <w:r>
          <w:rPr>
            <w:noProof/>
          </w:rPr>
          <w:instrText xml:space="preserve"> STYLEREF  "Heading 1"  \* MERGEFORMAT </w:instrText>
        </w:r>
        <w:r>
          <w:rPr>
            <w:noProof/>
          </w:rPr>
          <w:fldChar w:fldCharType="separate"/>
        </w:r>
        <w:r w:rsidR="00991A1A">
          <w:rPr>
            <w:noProof/>
          </w:rPr>
          <w:t>Getting Started with AWS</w:t>
        </w:r>
        <w:r>
          <w:rPr>
            <w:noProof/>
          </w:rPr>
          <w:fldChar w:fldCharType="end"/>
        </w:r>
        <w:r w:rsidR="00794084">
          <w:t xml:space="preserve"> </w:t>
        </w:r>
        <w:r w:rsidR="00794084">
          <w:rPr>
            <w:rFonts w:ascii="Symbol" w:eastAsia="Symbol" w:hAnsi="Symbol" w:cs="Symbol"/>
          </w:rPr>
          <w:t>|</w:t>
        </w:r>
        <w:r w:rsidR="00794084">
          <w:t xml:space="preserve"> </w:t>
        </w:r>
        <w:r w:rsidR="00794084">
          <w:fldChar w:fldCharType="begin"/>
        </w:r>
        <w:r w:rsidR="00794084">
          <w:instrText xml:space="preserve"> PAGE   \* MERGEFORMAT </w:instrText>
        </w:r>
        <w:r w:rsidR="00794084">
          <w:fldChar w:fldCharType="separate"/>
        </w:r>
        <w:r w:rsidR="00794084">
          <w:t>2</w:t>
        </w:r>
        <w:r w:rsidR="00794084">
          <w:rPr>
            <w:noProof/>
          </w:rPr>
          <w:fldChar w:fldCharType="end"/>
        </w:r>
      </w:sdtContent>
    </w:sdt>
  </w:p>
  <w:p w14:paraId="7A25F542" w14:textId="77777777" w:rsidR="00794084" w:rsidRDefault="00794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D41E" w14:textId="77777777" w:rsidR="00897787" w:rsidRDefault="00897787" w:rsidP="00DC6B85">
      <w:r>
        <w:separator/>
      </w:r>
    </w:p>
  </w:footnote>
  <w:footnote w:type="continuationSeparator" w:id="0">
    <w:p w14:paraId="35841A29" w14:textId="77777777" w:rsidR="00897787" w:rsidRDefault="00897787" w:rsidP="00DC6B85">
      <w:r>
        <w:continuationSeparator/>
      </w:r>
    </w:p>
  </w:footnote>
  <w:footnote w:type="continuationNotice" w:id="1">
    <w:p w14:paraId="358DE3E2" w14:textId="77777777" w:rsidR="00897787" w:rsidRDefault="008977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CF19" w14:textId="77777777" w:rsidR="005F7A61" w:rsidRDefault="005F7A61" w:rsidP="00DC6B8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F61F" w14:textId="77777777" w:rsidR="00277393" w:rsidRDefault="00794084" w:rsidP="00794084">
    <w:pPr>
      <w:pStyle w:val="Header"/>
      <w:jc w:val="right"/>
    </w:pPr>
    <w:r>
      <w:rPr>
        <w:noProof/>
      </w:rPr>
      <w:drawing>
        <wp:inline distT="0" distB="0" distL="0" distR="0" wp14:anchorId="0F87335B" wp14:editId="50C9D4FE">
          <wp:extent cx="720000" cy="126000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sc_square_logo.jpg"/>
                  <pic:cNvPicPr/>
                </pic:nvPicPr>
                <pic:blipFill>
                  <a:blip r:embed="rId1">
                    <a:extLst>
                      <a:ext uri="{28A0092B-C50C-407E-A947-70E740481C1C}">
                        <a14:useLocalDpi xmlns:a14="http://schemas.microsoft.com/office/drawing/2010/main" val="0"/>
                      </a:ext>
                    </a:extLst>
                  </a:blip>
                  <a:stretch>
                    <a:fillRect/>
                  </a:stretch>
                </pic:blipFill>
                <pic:spPr>
                  <a:xfrm>
                    <a:off x="0" y="0"/>
                    <a:ext cx="720000" cy="12600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4FC"/>
    <w:multiLevelType w:val="multilevel"/>
    <w:tmpl w:val="362EE364"/>
    <w:lvl w:ilvl="0">
      <w:start w:val="1"/>
      <w:numFmt w:val="bullet"/>
      <w:lvlText w:val=""/>
      <w:lvlJc w:val="left"/>
      <w:pPr>
        <w:ind w:left="360" w:hanging="360"/>
      </w:pPr>
      <w:rPr>
        <w:rFonts w:ascii="Symbol" w:hAnsi="Symbol" w:hint="default"/>
        <w:b w:val="0"/>
        <w:bCs w:val="0"/>
        <w:i w:val="0"/>
        <w:iCs w:val="0"/>
        <w:color w:val="000000" w:themeColor="text1"/>
        <w:position w:val="0"/>
        <w:sz w:val="24"/>
        <w:szCs w:val="28"/>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1" w15:restartNumberingAfterBreak="0">
    <w:nsid w:val="03D403BB"/>
    <w:multiLevelType w:val="hybridMultilevel"/>
    <w:tmpl w:val="7A64BA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2D07AB"/>
    <w:multiLevelType w:val="multilevel"/>
    <w:tmpl w:val="C5B2B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426F2D"/>
    <w:multiLevelType w:val="multilevel"/>
    <w:tmpl w:val="688AF6B4"/>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4" w15:restartNumberingAfterBreak="0">
    <w:nsid w:val="1482648A"/>
    <w:multiLevelType w:val="hybridMultilevel"/>
    <w:tmpl w:val="0809000F"/>
    <w:lvl w:ilvl="0" w:tplc="2FAC3352">
      <w:start w:val="1"/>
      <w:numFmt w:val="decimal"/>
      <w:lvlText w:val="%1."/>
      <w:lvlJc w:val="left"/>
      <w:pPr>
        <w:ind w:left="720" w:hanging="360"/>
      </w:pPr>
      <w:rPr>
        <w:rFonts w:hint="default"/>
        <w:b w:val="0"/>
        <w:bCs w:val="0"/>
        <w:i w:val="0"/>
        <w:iCs w:val="0"/>
        <w:color w:val="000000" w:themeColor="text1"/>
        <w:position w:val="0"/>
        <w:sz w:val="24"/>
        <w:szCs w:val="28"/>
      </w:rPr>
    </w:lvl>
    <w:lvl w:ilvl="1" w:tplc="FFFFFFFF">
      <w:start w:val="1"/>
      <w:numFmt w:val="lowerLetter"/>
      <w:lvlText w:val="%2."/>
      <w:lvlJc w:val="left"/>
      <w:pPr>
        <w:ind w:left="1440" w:hanging="360"/>
      </w:pPr>
      <w:rPr>
        <w:rFonts w:hint="default"/>
        <w:color w:val="9A335E"/>
      </w:rPr>
    </w:lvl>
    <w:lvl w:ilvl="2" w:tplc="FFFFFFFF">
      <w:start w:val="1"/>
      <w:numFmt w:val="lowerRoman"/>
      <w:lvlText w:val="%3."/>
      <w:lvlJc w:val="right"/>
      <w:pPr>
        <w:ind w:left="2160" w:hanging="180"/>
      </w:pPr>
      <w:rPr>
        <w:rFonts w:hint="default"/>
        <w:color w:val="9A335E"/>
      </w:rPr>
    </w:lvl>
    <w:lvl w:ilvl="3" w:tplc="FFFFFFFF" w:tentative="1">
      <w:start w:val="1"/>
      <w:numFmt w:val="decimal"/>
      <w:lvlText w:val="%4."/>
      <w:lvlJc w:val="left"/>
      <w:pPr>
        <w:ind w:left="2880" w:hanging="360"/>
      </w:pPr>
      <w:rPr>
        <w:rFonts w:hint="default"/>
        <w:color w:val="9A335E"/>
      </w:rPr>
    </w:lvl>
    <w:lvl w:ilvl="4" w:tplc="FFFFFFFF" w:tentative="1">
      <w:start w:val="1"/>
      <w:numFmt w:val="lowerLetter"/>
      <w:lvlText w:val="%5."/>
      <w:lvlJc w:val="left"/>
      <w:pPr>
        <w:ind w:left="3600" w:hanging="360"/>
      </w:pPr>
      <w:rPr>
        <w:rFonts w:hint="default"/>
        <w:color w:val="9A335E"/>
      </w:rPr>
    </w:lvl>
    <w:lvl w:ilvl="5" w:tplc="FFFFFFFF" w:tentative="1">
      <w:start w:val="1"/>
      <w:numFmt w:val="lowerRoman"/>
      <w:lvlText w:val="%6."/>
      <w:lvlJc w:val="right"/>
      <w:pPr>
        <w:ind w:left="4320" w:hanging="180"/>
      </w:pPr>
      <w:rPr>
        <w:rFonts w:hint="default"/>
        <w:color w:val="9A335E"/>
      </w:rPr>
    </w:lvl>
    <w:lvl w:ilvl="6" w:tplc="FFFFFFFF" w:tentative="1">
      <w:start w:val="1"/>
      <w:numFmt w:val="decimal"/>
      <w:lvlText w:val="%7."/>
      <w:lvlJc w:val="left"/>
      <w:pPr>
        <w:ind w:left="5040" w:hanging="360"/>
      </w:pPr>
      <w:rPr>
        <w:rFonts w:hint="default"/>
        <w:color w:val="9A335E"/>
      </w:rPr>
    </w:lvl>
    <w:lvl w:ilvl="7" w:tplc="FFFFFFFF" w:tentative="1">
      <w:start w:val="1"/>
      <w:numFmt w:val="lowerLetter"/>
      <w:lvlText w:val="%8."/>
      <w:lvlJc w:val="left"/>
      <w:pPr>
        <w:ind w:left="5760" w:hanging="360"/>
      </w:pPr>
      <w:rPr>
        <w:rFonts w:hint="default"/>
        <w:color w:val="9A335E"/>
      </w:rPr>
    </w:lvl>
    <w:lvl w:ilvl="8" w:tplc="FFFFFFFF" w:tentative="1">
      <w:start w:val="1"/>
      <w:numFmt w:val="lowerRoman"/>
      <w:lvlText w:val="%9."/>
      <w:lvlJc w:val="right"/>
      <w:pPr>
        <w:ind w:left="6480" w:hanging="180"/>
      </w:pPr>
      <w:rPr>
        <w:rFonts w:hint="default"/>
        <w:color w:val="9A335E"/>
      </w:rPr>
    </w:lvl>
  </w:abstractNum>
  <w:abstractNum w:abstractNumId="5" w15:restartNumberingAfterBreak="0">
    <w:nsid w:val="22FD012D"/>
    <w:multiLevelType w:val="hybridMultilevel"/>
    <w:tmpl w:val="8D56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E4C58"/>
    <w:multiLevelType w:val="multilevel"/>
    <w:tmpl w:val="688AF6B4"/>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7" w15:restartNumberingAfterBreak="0">
    <w:nsid w:val="281037E8"/>
    <w:multiLevelType w:val="multilevel"/>
    <w:tmpl w:val="F5D6C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94157F3"/>
    <w:multiLevelType w:val="multilevel"/>
    <w:tmpl w:val="FF028476"/>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9" w15:restartNumberingAfterBreak="0">
    <w:nsid w:val="29D912E4"/>
    <w:multiLevelType w:val="hybridMultilevel"/>
    <w:tmpl w:val="F7702110"/>
    <w:lvl w:ilvl="0" w:tplc="A6569B9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A1E4BD3"/>
    <w:multiLevelType w:val="multilevel"/>
    <w:tmpl w:val="4962A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40E07CB"/>
    <w:multiLevelType w:val="multilevel"/>
    <w:tmpl w:val="DFD457BE"/>
    <w:lvl w:ilvl="0">
      <w:start w:val="1"/>
      <w:numFmt w:val="bullet"/>
      <w:pStyle w:val="ListParagraph"/>
      <w:lvlText w:val=""/>
      <w:lvlJc w:val="left"/>
      <w:pPr>
        <w:ind w:left="360" w:hanging="360"/>
      </w:pPr>
      <w:rPr>
        <w:rFonts w:ascii="Symbol" w:hAnsi="Symbol" w:hint="default"/>
        <w:b w:val="0"/>
        <w:bCs w:val="0"/>
        <w:i w:val="0"/>
        <w:iCs w:val="0"/>
        <w:color w:val="000000" w:themeColor="text1"/>
        <w:position w:val="0"/>
        <w:sz w:val="24"/>
        <w:szCs w:val="28"/>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12" w15:restartNumberingAfterBreak="0">
    <w:nsid w:val="575175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3D49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F81C34"/>
    <w:multiLevelType w:val="hybridMultilevel"/>
    <w:tmpl w:val="0809000F"/>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color w:val="9A335E"/>
      </w:rPr>
    </w:lvl>
    <w:lvl w:ilvl="2" w:tplc="0809001B">
      <w:start w:val="1"/>
      <w:numFmt w:val="lowerRoman"/>
      <w:lvlText w:val="%3."/>
      <w:lvlJc w:val="right"/>
      <w:pPr>
        <w:ind w:left="1800" w:hanging="180"/>
      </w:pPr>
      <w:rPr>
        <w:rFonts w:hint="default"/>
        <w:color w:val="9A335E"/>
      </w:rPr>
    </w:lvl>
    <w:lvl w:ilvl="3" w:tplc="0809000F">
      <w:start w:val="1"/>
      <w:numFmt w:val="decimal"/>
      <w:lvlText w:val="%4."/>
      <w:lvlJc w:val="left"/>
      <w:pPr>
        <w:ind w:left="2520" w:hanging="360"/>
      </w:pPr>
      <w:rPr>
        <w:rFonts w:hint="default"/>
        <w:color w:val="9A335E"/>
      </w:rPr>
    </w:lvl>
    <w:lvl w:ilvl="4" w:tplc="08090019">
      <w:start w:val="1"/>
      <w:numFmt w:val="lowerLetter"/>
      <w:lvlText w:val="%5."/>
      <w:lvlJc w:val="left"/>
      <w:pPr>
        <w:ind w:left="3240" w:hanging="360"/>
      </w:pPr>
      <w:rPr>
        <w:rFonts w:hint="default"/>
        <w:color w:val="9A335E"/>
      </w:rPr>
    </w:lvl>
    <w:lvl w:ilvl="5" w:tplc="0809001B" w:tentative="1">
      <w:start w:val="1"/>
      <w:numFmt w:val="lowerRoman"/>
      <w:lvlText w:val="%6."/>
      <w:lvlJc w:val="right"/>
      <w:pPr>
        <w:ind w:left="3960" w:hanging="180"/>
      </w:pPr>
      <w:rPr>
        <w:rFonts w:hint="default"/>
        <w:color w:val="9A335E"/>
      </w:rPr>
    </w:lvl>
    <w:lvl w:ilvl="6" w:tplc="0809000F" w:tentative="1">
      <w:start w:val="1"/>
      <w:numFmt w:val="decimal"/>
      <w:lvlText w:val="%7."/>
      <w:lvlJc w:val="left"/>
      <w:pPr>
        <w:ind w:left="4680" w:hanging="360"/>
      </w:pPr>
      <w:rPr>
        <w:rFonts w:hint="default"/>
        <w:color w:val="9A335E"/>
      </w:rPr>
    </w:lvl>
    <w:lvl w:ilvl="7" w:tplc="08090019" w:tentative="1">
      <w:start w:val="1"/>
      <w:numFmt w:val="lowerLetter"/>
      <w:lvlText w:val="%8."/>
      <w:lvlJc w:val="left"/>
      <w:pPr>
        <w:ind w:left="5400" w:hanging="360"/>
      </w:pPr>
      <w:rPr>
        <w:rFonts w:hint="default"/>
        <w:color w:val="9A335E"/>
      </w:rPr>
    </w:lvl>
    <w:lvl w:ilvl="8" w:tplc="0809001B" w:tentative="1">
      <w:start w:val="1"/>
      <w:numFmt w:val="lowerRoman"/>
      <w:lvlText w:val="%9."/>
      <w:lvlJc w:val="right"/>
      <w:pPr>
        <w:ind w:left="6120" w:hanging="180"/>
      </w:pPr>
      <w:rPr>
        <w:rFonts w:hint="default"/>
        <w:color w:val="9A335E"/>
      </w:rPr>
    </w:lvl>
  </w:abstractNum>
  <w:abstractNum w:abstractNumId="15" w15:restartNumberingAfterBreak="0">
    <w:nsid w:val="7F5B0809"/>
    <w:multiLevelType w:val="multilevel"/>
    <w:tmpl w:val="688AF6B4"/>
    <w:lvl w:ilvl="0">
      <w:start w:val="1"/>
      <w:numFmt w:val="bullet"/>
      <w:lvlText w:val=""/>
      <w:lvlJc w:val="left"/>
      <w:pPr>
        <w:ind w:left="360" w:hanging="360"/>
      </w:pPr>
      <w:rPr>
        <w:rFonts w:ascii="Symbol" w:hAnsi="Symbol" w:hint="default"/>
      </w:rPr>
    </w:lvl>
    <w:lvl w:ilvl="1">
      <w:start w:val="1"/>
      <w:numFmt w:val="bullet"/>
      <w:lvlText w:val="­"/>
      <w:lvlJc w:val="left"/>
      <w:pPr>
        <w:ind w:left="1080" w:hanging="589"/>
      </w:pPr>
      <w:rPr>
        <w:rFonts w:ascii="Courier New" w:hAnsi="Courier New" w:hint="default"/>
        <w:color w:val="9A335E"/>
      </w:rPr>
    </w:lvl>
    <w:lvl w:ilvl="2">
      <w:start w:val="1"/>
      <w:numFmt w:val="bullet"/>
      <w:lvlText w:val="­"/>
      <w:lvlJc w:val="left"/>
      <w:pPr>
        <w:ind w:left="1800" w:hanging="459"/>
      </w:pPr>
      <w:rPr>
        <w:rFonts w:ascii="Courier New" w:hAnsi="Courier New" w:hint="default"/>
        <w:color w:val="9A335E"/>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FE82A73"/>
    <w:multiLevelType w:val="hybridMultilevel"/>
    <w:tmpl w:val="56BAA4C8"/>
    <w:lvl w:ilvl="0" w:tplc="741A8AE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752061">
    <w:abstractNumId w:val="16"/>
  </w:num>
  <w:num w:numId="2" w16cid:durableId="730926326">
    <w:abstractNumId w:val="9"/>
  </w:num>
  <w:num w:numId="3" w16cid:durableId="1813206580">
    <w:abstractNumId w:val="15"/>
  </w:num>
  <w:num w:numId="4" w16cid:durableId="1724987046">
    <w:abstractNumId w:val="15"/>
    <w:lvlOverride w:ilvl="0">
      <w:lvl w:ilvl="0">
        <w:start w:val="1"/>
        <w:numFmt w:val="bullet"/>
        <w:lvlText w:val=""/>
        <w:lvlJc w:val="left"/>
        <w:pPr>
          <w:ind w:left="284" w:hanging="284"/>
        </w:pPr>
        <w:rPr>
          <w:rFonts w:ascii="Symbol" w:hAnsi="Symbol" w:hint="default"/>
        </w:rPr>
      </w:lvl>
    </w:lvlOverride>
    <w:lvlOverride w:ilvl="1">
      <w:lvl w:ilvl="1">
        <w:start w:val="1"/>
        <w:numFmt w:val="bullet"/>
        <w:lvlText w:val="­"/>
        <w:lvlJc w:val="left"/>
        <w:pPr>
          <w:ind w:left="567" w:hanging="283"/>
        </w:pPr>
        <w:rPr>
          <w:rFonts w:ascii="Courier New" w:hAnsi="Courier New" w:hint="default"/>
          <w:color w:val="9A335E"/>
        </w:rPr>
      </w:lvl>
    </w:lvlOverride>
    <w:lvlOverride w:ilvl="2">
      <w:lvl w:ilvl="2">
        <w:start w:val="1"/>
        <w:numFmt w:val="bullet"/>
        <w:lvlText w:val="­"/>
        <w:lvlJc w:val="left"/>
        <w:pPr>
          <w:ind w:left="851" w:hanging="284"/>
        </w:pPr>
        <w:rPr>
          <w:rFonts w:ascii="Courier New" w:hAnsi="Courier New" w:hint="default"/>
          <w:color w:val="9A335E"/>
        </w:rPr>
      </w:lvl>
    </w:lvlOverride>
    <w:lvlOverride w:ilvl="3">
      <w:lvl w:ilvl="3">
        <w:start w:val="1"/>
        <w:numFmt w:val="bullet"/>
        <w:lvlText w:val="­"/>
        <w:lvlJc w:val="left"/>
        <w:pPr>
          <w:ind w:left="1134" w:hanging="283"/>
        </w:pPr>
        <w:rPr>
          <w:rFonts w:ascii="Courier New" w:hAnsi="Courier New" w:hint="default"/>
          <w:color w:val="9A335E"/>
        </w:rPr>
      </w:lvl>
    </w:lvlOverride>
    <w:lvlOverride w:ilvl="4">
      <w:lvl w:ilvl="4">
        <w:start w:val="1"/>
        <w:numFmt w:val="bullet"/>
        <w:lvlText w:val="­"/>
        <w:lvlJc w:val="left"/>
        <w:pPr>
          <w:ind w:left="1418" w:hanging="284"/>
        </w:pPr>
        <w:rPr>
          <w:rFonts w:ascii="Courier New" w:hAnsi="Courier New" w:hint="default"/>
          <w:color w:val="9A335E"/>
        </w:rPr>
      </w:lvl>
    </w:lvlOverride>
    <w:lvlOverride w:ilvl="5">
      <w:lvl w:ilvl="5">
        <w:start w:val="1"/>
        <w:numFmt w:val="bullet"/>
        <w:lvlText w:val="­"/>
        <w:lvlJc w:val="left"/>
        <w:pPr>
          <w:ind w:left="1701" w:hanging="283"/>
        </w:pPr>
        <w:rPr>
          <w:rFonts w:ascii="Courier New" w:hAnsi="Courier New" w:hint="default"/>
          <w:color w:val="9A335E"/>
        </w:rPr>
      </w:lvl>
    </w:lvlOverride>
    <w:lvlOverride w:ilvl="6">
      <w:lvl w:ilvl="6">
        <w:start w:val="1"/>
        <w:numFmt w:val="bullet"/>
        <w:lvlText w:val="­"/>
        <w:lvlJc w:val="left"/>
        <w:pPr>
          <w:ind w:left="1985" w:hanging="284"/>
        </w:pPr>
        <w:rPr>
          <w:rFonts w:ascii="Courier New" w:hAnsi="Courier New" w:hint="default"/>
          <w:color w:val="9A335E"/>
        </w:rPr>
      </w:lvl>
    </w:lvlOverride>
    <w:lvlOverride w:ilvl="7">
      <w:lvl w:ilvl="7">
        <w:start w:val="1"/>
        <w:numFmt w:val="bullet"/>
        <w:lvlText w:val="­"/>
        <w:lvlJc w:val="left"/>
        <w:pPr>
          <w:ind w:left="2268" w:hanging="283"/>
        </w:pPr>
        <w:rPr>
          <w:rFonts w:ascii="Courier New" w:hAnsi="Courier New" w:hint="default"/>
          <w:color w:val="9A335E"/>
        </w:rPr>
      </w:lvl>
    </w:lvlOverride>
    <w:lvlOverride w:ilvl="8">
      <w:lvl w:ilvl="8">
        <w:start w:val="1"/>
        <w:numFmt w:val="bullet"/>
        <w:lvlText w:val="­"/>
        <w:lvlJc w:val="left"/>
        <w:pPr>
          <w:ind w:left="2552" w:hanging="284"/>
        </w:pPr>
        <w:rPr>
          <w:rFonts w:ascii="Courier New" w:hAnsi="Courier New" w:hint="default"/>
          <w:color w:val="9A335E"/>
        </w:rPr>
      </w:lvl>
    </w:lvlOverride>
  </w:num>
  <w:num w:numId="5" w16cid:durableId="1026566425">
    <w:abstractNumId w:val="11"/>
  </w:num>
  <w:num w:numId="6" w16cid:durableId="565605537">
    <w:abstractNumId w:val="6"/>
  </w:num>
  <w:num w:numId="7" w16cid:durableId="613757383">
    <w:abstractNumId w:val="3"/>
  </w:num>
  <w:num w:numId="8" w16cid:durableId="345980934">
    <w:abstractNumId w:val="8"/>
  </w:num>
  <w:num w:numId="9" w16cid:durableId="757336894">
    <w:abstractNumId w:val="14"/>
  </w:num>
  <w:num w:numId="10" w16cid:durableId="889533806">
    <w:abstractNumId w:val="12"/>
  </w:num>
  <w:num w:numId="11" w16cid:durableId="2102605580">
    <w:abstractNumId w:val="13"/>
  </w:num>
  <w:num w:numId="12" w16cid:durableId="1130635314">
    <w:abstractNumId w:val="5"/>
  </w:num>
  <w:num w:numId="13" w16cid:durableId="852106860">
    <w:abstractNumId w:val="0"/>
  </w:num>
  <w:num w:numId="14" w16cid:durableId="1788084384">
    <w:abstractNumId w:val="4"/>
  </w:num>
  <w:num w:numId="15" w16cid:durableId="1095786281">
    <w:abstractNumId w:val="1"/>
  </w:num>
  <w:num w:numId="16" w16cid:durableId="223106355">
    <w:abstractNumId w:val="2"/>
  </w:num>
  <w:num w:numId="17" w16cid:durableId="1127049306">
    <w:abstractNumId w:val="10"/>
  </w:num>
  <w:num w:numId="18" w16cid:durableId="808281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11"/>
    <w:rsid w:val="00027A30"/>
    <w:rsid w:val="00047217"/>
    <w:rsid w:val="00062865"/>
    <w:rsid w:val="000948B5"/>
    <w:rsid w:val="0009625E"/>
    <w:rsid w:val="000A241D"/>
    <w:rsid w:val="000B7E01"/>
    <w:rsid w:val="000D24AA"/>
    <w:rsid w:val="000D3172"/>
    <w:rsid w:val="001039E5"/>
    <w:rsid w:val="00112D59"/>
    <w:rsid w:val="00131C3B"/>
    <w:rsid w:val="00137F77"/>
    <w:rsid w:val="00142F14"/>
    <w:rsid w:val="00143951"/>
    <w:rsid w:val="00156E12"/>
    <w:rsid w:val="0018169A"/>
    <w:rsid w:val="00191789"/>
    <w:rsid w:val="001A0684"/>
    <w:rsid w:val="001B0A7F"/>
    <w:rsid w:val="001B6864"/>
    <w:rsid w:val="001E3BCB"/>
    <w:rsid w:val="001F1020"/>
    <w:rsid w:val="001F1165"/>
    <w:rsid w:val="001F4DE1"/>
    <w:rsid w:val="0021351D"/>
    <w:rsid w:val="00244763"/>
    <w:rsid w:val="002463EF"/>
    <w:rsid w:val="00277393"/>
    <w:rsid w:val="002934FB"/>
    <w:rsid w:val="002A20D4"/>
    <w:rsid w:val="002D0D2E"/>
    <w:rsid w:val="002F241B"/>
    <w:rsid w:val="002F7670"/>
    <w:rsid w:val="00302C16"/>
    <w:rsid w:val="0030322B"/>
    <w:rsid w:val="00307EFE"/>
    <w:rsid w:val="00310BCB"/>
    <w:rsid w:val="0031128C"/>
    <w:rsid w:val="00327B65"/>
    <w:rsid w:val="0033038F"/>
    <w:rsid w:val="00361239"/>
    <w:rsid w:val="003710E9"/>
    <w:rsid w:val="00385569"/>
    <w:rsid w:val="00392380"/>
    <w:rsid w:val="003A7C8D"/>
    <w:rsid w:val="003D2D3C"/>
    <w:rsid w:val="0042311A"/>
    <w:rsid w:val="00427CA5"/>
    <w:rsid w:val="004567C5"/>
    <w:rsid w:val="00483625"/>
    <w:rsid w:val="004B01E3"/>
    <w:rsid w:val="004C5E84"/>
    <w:rsid w:val="004E3DA4"/>
    <w:rsid w:val="004E49B4"/>
    <w:rsid w:val="004E6643"/>
    <w:rsid w:val="004F7561"/>
    <w:rsid w:val="00514865"/>
    <w:rsid w:val="00535B1D"/>
    <w:rsid w:val="005739C9"/>
    <w:rsid w:val="005825F1"/>
    <w:rsid w:val="005B60FC"/>
    <w:rsid w:val="005B631D"/>
    <w:rsid w:val="005B7978"/>
    <w:rsid w:val="005C6AFA"/>
    <w:rsid w:val="005D3590"/>
    <w:rsid w:val="005E2E8F"/>
    <w:rsid w:val="005F705F"/>
    <w:rsid w:val="005F7A61"/>
    <w:rsid w:val="005F7B5B"/>
    <w:rsid w:val="00612431"/>
    <w:rsid w:val="0063027E"/>
    <w:rsid w:val="006339A1"/>
    <w:rsid w:val="006479DD"/>
    <w:rsid w:val="00657626"/>
    <w:rsid w:val="00667E52"/>
    <w:rsid w:val="00673B75"/>
    <w:rsid w:val="0068096C"/>
    <w:rsid w:val="00680CAB"/>
    <w:rsid w:val="006A2A83"/>
    <w:rsid w:val="006A70CB"/>
    <w:rsid w:val="006F174E"/>
    <w:rsid w:val="006F4EE4"/>
    <w:rsid w:val="00703A6B"/>
    <w:rsid w:val="00713F01"/>
    <w:rsid w:val="00720FEB"/>
    <w:rsid w:val="00750787"/>
    <w:rsid w:val="007725FB"/>
    <w:rsid w:val="00777D41"/>
    <w:rsid w:val="00780EF3"/>
    <w:rsid w:val="0078378F"/>
    <w:rsid w:val="00794084"/>
    <w:rsid w:val="007C01FD"/>
    <w:rsid w:val="007D5BA7"/>
    <w:rsid w:val="007E33C8"/>
    <w:rsid w:val="007E5029"/>
    <w:rsid w:val="007E5D63"/>
    <w:rsid w:val="007F0338"/>
    <w:rsid w:val="007F66EF"/>
    <w:rsid w:val="00807388"/>
    <w:rsid w:val="00810D85"/>
    <w:rsid w:val="00825311"/>
    <w:rsid w:val="00852F8A"/>
    <w:rsid w:val="00876639"/>
    <w:rsid w:val="008774A1"/>
    <w:rsid w:val="008919FF"/>
    <w:rsid w:val="00896680"/>
    <w:rsid w:val="00897787"/>
    <w:rsid w:val="00897D36"/>
    <w:rsid w:val="008A61E6"/>
    <w:rsid w:val="008C28E2"/>
    <w:rsid w:val="008C42A6"/>
    <w:rsid w:val="008D2FCD"/>
    <w:rsid w:val="008D67CB"/>
    <w:rsid w:val="0090764C"/>
    <w:rsid w:val="00907FA3"/>
    <w:rsid w:val="0091073C"/>
    <w:rsid w:val="00991A1A"/>
    <w:rsid w:val="009A171C"/>
    <w:rsid w:val="009C1345"/>
    <w:rsid w:val="009C1E08"/>
    <w:rsid w:val="009C23E9"/>
    <w:rsid w:val="009C6F3A"/>
    <w:rsid w:val="009F2CB4"/>
    <w:rsid w:val="009F4C41"/>
    <w:rsid w:val="00A126EF"/>
    <w:rsid w:val="00A21C22"/>
    <w:rsid w:val="00A42828"/>
    <w:rsid w:val="00A8621D"/>
    <w:rsid w:val="00AA0A9B"/>
    <w:rsid w:val="00AC404F"/>
    <w:rsid w:val="00AD281A"/>
    <w:rsid w:val="00B02FAB"/>
    <w:rsid w:val="00B56DFB"/>
    <w:rsid w:val="00B85E16"/>
    <w:rsid w:val="00B94AE9"/>
    <w:rsid w:val="00BA22A8"/>
    <w:rsid w:val="00BA283B"/>
    <w:rsid w:val="00BA6AA1"/>
    <w:rsid w:val="00BB021B"/>
    <w:rsid w:val="00BB2091"/>
    <w:rsid w:val="00BB2FDF"/>
    <w:rsid w:val="00BF13FB"/>
    <w:rsid w:val="00BF4E19"/>
    <w:rsid w:val="00C22223"/>
    <w:rsid w:val="00C562FB"/>
    <w:rsid w:val="00C745D4"/>
    <w:rsid w:val="00C77E6B"/>
    <w:rsid w:val="00C84058"/>
    <w:rsid w:val="00C93EFA"/>
    <w:rsid w:val="00CA1796"/>
    <w:rsid w:val="00CC22A5"/>
    <w:rsid w:val="00CE1B7F"/>
    <w:rsid w:val="00CF269A"/>
    <w:rsid w:val="00CF3E5E"/>
    <w:rsid w:val="00CF49A5"/>
    <w:rsid w:val="00D1156F"/>
    <w:rsid w:val="00D7716C"/>
    <w:rsid w:val="00D8454E"/>
    <w:rsid w:val="00DA0849"/>
    <w:rsid w:val="00DC6B85"/>
    <w:rsid w:val="00E05C0E"/>
    <w:rsid w:val="00E41D11"/>
    <w:rsid w:val="00E45A14"/>
    <w:rsid w:val="00E505A0"/>
    <w:rsid w:val="00E862D4"/>
    <w:rsid w:val="00EA6374"/>
    <w:rsid w:val="00EE4CE8"/>
    <w:rsid w:val="00F13EA9"/>
    <w:rsid w:val="00F340C0"/>
    <w:rsid w:val="00F54D0F"/>
    <w:rsid w:val="00F56349"/>
    <w:rsid w:val="00F61167"/>
    <w:rsid w:val="00F62DC5"/>
    <w:rsid w:val="00F73065"/>
    <w:rsid w:val="00F81211"/>
    <w:rsid w:val="00F91CA1"/>
    <w:rsid w:val="00FB3C9F"/>
    <w:rsid w:val="00FB5ECD"/>
    <w:rsid w:val="00FE5B39"/>
    <w:rsid w:val="73CE3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D7AE8"/>
  <w15:chartTrackingRefBased/>
  <w15:docId w15:val="{C0E8D393-216A-4440-833C-B1735393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4"/>
    <w:pPr>
      <w:spacing w:after="240"/>
    </w:pPr>
    <w:rPr>
      <w:rFonts w:ascii="Arial" w:hAnsi="Arial"/>
      <w:color w:val="000000" w:themeColor="text1"/>
      <w:sz w:val="20"/>
      <w:szCs w:val="20"/>
    </w:rPr>
  </w:style>
  <w:style w:type="paragraph" w:styleId="Heading1">
    <w:name w:val="heading 1"/>
    <w:next w:val="Normal"/>
    <w:link w:val="Heading1Char"/>
    <w:uiPriority w:val="9"/>
    <w:qFormat/>
    <w:rsid w:val="00062865"/>
    <w:pPr>
      <w:outlineLvl w:val="0"/>
    </w:pPr>
    <w:rPr>
      <w:rFonts w:ascii="Arial" w:hAnsi="Arial"/>
      <w:b/>
      <w:color w:val="6D2077" w:themeColor="accent4"/>
      <w:sz w:val="48"/>
      <w:szCs w:val="48"/>
    </w:rPr>
  </w:style>
  <w:style w:type="paragraph" w:styleId="Heading2">
    <w:name w:val="heading 2"/>
    <w:next w:val="Normal"/>
    <w:link w:val="Heading2Char"/>
    <w:uiPriority w:val="9"/>
    <w:unhideWhenUsed/>
    <w:qFormat/>
    <w:rsid w:val="00062865"/>
    <w:pPr>
      <w:spacing w:before="240" w:after="240"/>
      <w:outlineLvl w:val="1"/>
    </w:pPr>
    <w:rPr>
      <w:rFonts w:ascii="Arial" w:hAnsi="Arial"/>
      <w:b/>
      <w:color w:val="8E1558" w:themeColor="accent3"/>
      <w:sz w:val="34"/>
      <w:szCs w:val="28"/>
    </w:rPr>
  </w:style>
  <w:style w:type="paragraph" w:styleId="Heading3">
    <w:name w:val="heading 3"/>
    <w:basedOn w:val="Heading4"/>
    <w:next w:val="Normal"/>
    <w:link w:val="Heading3Char"/>
    <w:uiPriority w:val="9"/>
    <w:unhideWhenUsed/>
    <w:qFormat/>
    <w:rsid w:val="0021351D"/>
    <w:pPr>
      <w:outlineLvl w:val="2"/>
    </w:pPr>
  </w:style>
  <w:style w:type="paragraph" w:styleId="Heading4">
    <w:name w:val="heading 4"/>
    <w:basedOn w:val="Normal"/>
    <w:next w:val="Normal"/>
    <w:link w:val="Heading4Char"/>
    <w:uiPriority w:val="9"/>
    <w:unhideWhenUsed/>
    <w:rsid w:val="00062865"/>
    <w:pPr>
      <w:spacing w:after="0"/>
      <w:outlineLvl w:val="3"/>
    </w:pPr>
    <w:rPr>
      <w:b/>
      <w:sz w:val="24"/>
      <w:szCs w:val="24"/>
    </w:rPr>
  </w:style>
  <w:style w:type="paragraph" w:styleId="Heading5">
    <w:name w:val="heading 5"/>
    <w:basedOn w:val="Normal"/>
    <w:next w:val="Normal"/>
    <w:link w:val="Heading5Char"/>
    <w:uiPriority w:val="9"/>
    <w:semiHidden/>
    <w:unhideWhenUsed/>
    <w:rsid w:val="00062865"/>
    <w:pPr>
      <w:keepNext/>
      <w:keepLines/>
      <w:spacing w:before="40" w:after="0"/>
      <w:outlineLvl w:val="4"/>
    </w:pPr>
    <w:rPr>
      <w:rFonts w:eastAsiaTheme="majorEastAsia" w:cstheme="majorBidi"/>
      <w:b/>
      <w:color w:val="CE0F69"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A61"/>
  </w:style>
  <w:style w:type="paragraph" w:styleId="Footer">
    <w:name w:val="footer"/>
    <w:basedOn w:val="Normal"/>
    <w:link w:val="FooterChar"/>
    <w:uiPriority w:val="99"/>
    <w:unhideWhenUsed/>
    <w:rsid w:val="005F7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A61"/>
  </w:style>
  <w:style w:type="character" w:customStyle="1" w:styleId="Heading1Char">
    <w:name w:val="Heading 1 Char"/>
    <w:basedOn w:val="DefaultParagraphFont"/>
    <w:link w:val="Heading1"/>
    <w:uiPriority w:val="9"/>
    <w:rsid w:val="00062865"/>
    <w:rPr>
      <w:rFonts w:ascii="Arial" w:hAnsi="Arial"/>
      <w:b/>
      <w:color w:val="6D2077" w:themeColor="accent4"/>
      <w:sz w:val="48"/>
      <w:szCs w:val="48"/>
    </w:rPr>
  </w:style>
  <w:style w:type="character" w:customStyle="1" w:styleId="Heading2Char">
    <w:name w:val="Heading 2 Char"/>
    <w:basedOn w:val="DefaultParagraphFont"/>
    <w:link w:val="Heading2"/>
    <w:uiPriority w:val="9"/>
    <w:rsid w:val="00062865"/>
    <w:rPr>
      <w:rFonts w:ascii="Arial" w:hAnsi="Arial"/>
      <w:b/>
      <w:color w:val="8E1558" w:themeColor="accent3"/>
      <w:sz w:val="34"/>
      <w:szCs w:val="28"/>
    </w:rPr>
  </w:style>
  <w:style w:type="character" w:customStyle="1" w:styleId="Heading3Char">
    <w:name w:val="Heading 3 Char"/>
    <w:basedOn w:val="DefaultParagraphFont"/>
    <w:link w:val="Heading3"/>
    <w:uiPriority w:val="9"/>
    <w:rsid w:val="0021351D"/>
    <w:rPr>
      <w:rFonts w:ascii="Arial" w:hAnsi="Arial"/>
      <w:b/>
      <w:color w:val="000000" w:themeColor="text1"/>
      <w:sz w:val="24"/>
      <w:szCs w:val="24"/>
    </w:rPr>
  </w:style>
  <w:style w:type="character" w:customStyle="1" w:styleId="Heading4Char">
    <w:name w:val="Heading 4 Char"/>
    <w:basedOn w:val="DefaultParagraphFont"/>
    <w:link w:val="Heading4"/>
    <w:uiPriority w:val="9"/>
    <w:rsid w:val="00062865"/>
    <w:rPr>
      <w:rFonts w:ascii="Arial" w:hAnsi="Arial"/>
      <w:b/>
      <w:color w:val="000000" w:themeColor="text1"/>
      <w:sz w:val="24"/>
      <w:szCs w:val="24"/>
    </w:rPr>
  </w:style>
  <w:style w:type="paragraph" w:styleId="Subtitle">
    <w:name w:val="Subtitle"/>
    <w:next w:val="Normal"/>
    <w:link w:val="SubtitleChar"/>
    <w:uiPriority w:val="11"/>
    <w:qFormat/>
    <w:rsid w:val="008D67CB"/>
    <w:pPr>
      <w:spacing w:after="360"/>
    </w:pPr>
    <w:rPr>
      <w:rFonts w:ascii="Arial" w:hAnsi="Arial"/>
      <w:color w:val="000000" w:themeColor="text1"/>
      <w:sz w:val="34"/>
      <w:szCs w:val="34"/>
    </w:rPr>
  </w:style>
  <w:style w:type="character" w:customStyle="1" w:styleId="SubtitleChar">
    <w:name w:val="Subtitle Char"/>
    <w:basedOn w:val="DefaultParagraphFont"/>
    <w:link w:val="Subtitle"/>
    <w:uiPriority w:val="11"/>
    <w:rsid w:val="008D67CB"/>
    <w:rPr>
      <w:rFonts w:ascii="Arial" w:hAnsi="Arial"/>
      <w:color w:val="000000" w:themeColor="text1"/>
      <w:sz w:val="34"/>
      <w:szCs w:val="34"/>
    </w:rPr>
  </w:style>
  <w:style w:type="paragraph" w:styleId="ListParagraph">
    <w:name w:val="List Paragraph"/>
    <w:aliases w:val="Bulleted list"/>
    <w:basedOn w:val="Normal"/>
    <w:uiPriority w:val="34"/>
    <w:qFormat/>
    <w:rsid w:val="0042311A"/>
    <w:pPr>
      <w:numPr>
        <w:numId w:val="5"/>
      </w:numPr>
      <w:spacing w:after="120"/>
    </w:pPr>
  </w:style>
  <w:style w:type="paragraph" w:styleId="Title">
    <w:name w:val="Title"/>
    <w:next w:val="Normal"/>
    <w:link w:val="TitleChar"/>
    <w:uiPriority w:val="10"/>
    <w:qFormat/>
    <w:rsid w:val="00062865"/>
    <w:rPr>
      <w:rFonts w:ascii="Arial" w:eastAsiaTheme="majorEastAsia" w:hAnsi="Arial" w:cstheme="majorBidi"/>
      <w:b/>
      <w:color w:val="00857D" w:themeColor="accent6"/>
      <w:sz w:val="56"/>
      <w:szCs w:val="48"/>
    </w:rPr>
  </w:style>
  <w:style w:type="character" w:customStyle="1" w:styleId="TitleChar">
    <w:name w:val="Title Char"/>
    <w:basedOn w:val="DefaultParagraphFont"/>
    <w:link w:val="Title"/>
    <w:uiPriority w:val="10"/>
    <w:rsid w:val="00062865"/>
    <w:rPr>
      <w:rFonts w:ascii="Arial" w:eastAsiaTheme="majorEastAsia" w:hAnsi="Arial" w:cstheme="majorBidi"/>
      <w:b/>
      <w:color w:val="00857D" w:themeColor="accent6"/>
      <w:sz w:val="56"/>
      <w:szCs w:val="48"/>
    </w:rPr>
  </w:style>
  <w:style w:type="table" w:styleId="TableGrid">
    <w:name w:val="Table Grid"/>
    <w:basedOn w:val="TableNormal"/>
    <w:uiPriority w:val="39"/>
    <w:rsid w:val="00703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iscTable">
    <w:name w:val="Jisc Table"/>
    <w:basedOn w:val="TableNormal"/>
    <w:uiPriority w:val="99"/>
    <w:rsid w:val="0042311A"/>
    <w:pPr>
      <w:spacing w:after="0" w:line="216" w:lineRule="auto"/>
    </w:pPr>
    <w:rPr>
      <w:rFonts w:ascii="Roboto Medium" w:hAnsi="Roboto Medium"/>
      <w:color w:val="FFFFFF" w:themeColor="background2"/>
      <w:sz w:val="20"/>
    </w:rPr>
    <w:tblPr>
      <w:tblBorders>
        <w:bottom w:val="single" w:sz="4" w:space="0" w:color="auto"/>
        <w:insideH w:val="single" w:sz="4" w:space="0" w:color="auto"/>
      </w:tblBorders>
      <w:tblCellMar>
        <w:top w:w="85" w:type="dxa"/>
        <w:left w:w="85" w:type="dxa"/>
        <w:bottom w:w="85" w:type="dxa"/>
        <w:right w:w="85" w:type="dxa"/>
      </w:tblCellMar>
    </w:tblPr>
    <w:tblStylePr w:type="firstRow">
      <w:pPr>
        <w:jc w:val="left"/>
      </w:pPr>
      <w:rPr>
        <w:rFonts w:ascii="(none)" w:hAnsi="(none)"/>
        <w:color w:val="E62645" w:themeColor="accent1"/>
        <w:sz w:val="20"/>
      </w:rPr>
      <w:tblPr/>
      <w:tcPr>
        <w:tcBorders>
          <w:top w:val="nil"/>
          <w:left w:val="nil"/>
          <w:bottom w:val="nil"/>
          <w:right w:val="nil"/>
          <w:insideH w:val="nil"/>
          <w:insideV w:val="nil"/>
          <w:tl2br w:val="nil"/>
          <w:tr2bl w:val="nil"/>
        </w:tcBorders>
        <w:shd w:val="clear" w:color="auto" w:fill="00857D" w:themeFill="accent6"/>
      </w:tcPr>
    </w:tblStylePr>
  </w:style>
  <w:style w:type="table" w:styleId="PlainTable1">
    <w:name w:val="Plain Table 1"/>
    <w:basedOn w:val="TableNormal"/>
    <w:uiPriority w:val="41"/>
    <w:rsid w:val="00327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isctablenormal">
    <w:name w:val="Jisc table normal"/>
    <w:qFormat/>
    <w:rsid w:val="00062865"/>
    <w:pPr>
      <w:spacing w:line="240" w:lineRule="auto"/>
    </w:pPr>
    <w:rPr>
      <w:rFonts w:ascii="Arial" w:hAnsi="Arial"/>
      <w:color w:val="000000" w:themeColor="text1"/>
      <w:sz w:val="20"/>
      <w:szCs w:val="20"/>
    </w:rPr>
  </w:style>
  <w:style w:type="paragraph" w:customStyle="1" w:styleId="Jisctableheader">
    <w:name w:val="Jisc table header"/>
    <w:qFormat/>
    <w:rsid w:val="00062865"/>
    <w:pPr>
      <w:spacing w:after="0" w:line="240" w:lineRule="auto"/>
    </w:pPr>
    <w:rPr>
      <w:rFonts w:ascii="Arial" w:hAnsi="Arial"/>
      <w:b/>
      <w:color w:val="FFFFFF" w:themeColor="background1"/>
      <w:sz w:val="20"/>
      <w:szCs w:val="20"/>
    </w:rPr>
  </w:style>
  <w:style w:type="paragraph" w:customStyle="1" w:styleId="Jisctablefirstcolumn">
    <w:name w:val="Jisc table first column"/>
    <w:qFormat/>
    <w:rsid w:val="00062865"/>
    <w:pPr>
      <w:spacing w:after="0"/>
    </w:pPr>
    <w:rPr>
      <w:rFonts w:ascii="Arial" w:hAnsi="Arial"/>
      <w:b/>
      <w:color w:val="000000" w:themeColor="text1"/>
      <w:sz w:val="20"/>
      <w:szCs w:val="20"/>
    </w:rPr>
  </w:style>
  <w:style w:type="paragraph" w:styleId="Quote">
    <w:name w:val="Quote"/>
    <w:next w:val="Normal"/>
    <w:link w:val="QuoteChar"/>
    <w:uiPriority w:val="29"/>
    <w:qFormat/>
    <w:rsid w:val="00062865"/>
    <w:pPr>
      <w:spacing w:before="240" w:after="60"/>
      <w:ind w:left="284" w:right="397"/>
    </w:pPr>
    <w:rPr>
      <w:rFonts w:ascii="Arial" w:hAnsi="Arial"/>
      <w:i/>
      <w:iCs/>
      <w:color w:val="00857D" w:themeColor="accent6"/>
      <w:sz w:val="24"/>
      <w:szCs w:val="20"/>
    </w:rPr>
  </w:style>
  <w:style w:type="character" w:customStyle="1" w:styleId="QuoteChar">
    <w:name w:val="Quote Char"/>
    <w:basedOn w:val="DefaultParagraphFont"/>
    <w:link w:val="Quote"/>
    <w:uiPriority w:val="29"/>
    <w:rsid w:val="00062865"/>
    <w:rPr>
      <w:rFonts w:ascii="Arial" w:hAnsi="Arial"/>
      <w:i/>
      <w:iCs/>
      <w:color w:val="00857D" w:themeColor="accent6"/>
      <w:sz w:val="24"/>
      <w:szCs w:val="20"/>
    </w:rPr>
  </w:style>
  <w:style w:type="character" w:styleId="SubtleReference">
    <w:name w:val="Subtle Reference"/>
    <w:basedOn w:val="DefaultParagraphFont"/>
    <w:uiPriority w:val="31"/>
    <w:rsid w:val="00062865"/>
    <w:rPr>
      <w:rFonts w:ascii="Arial" w:hAnsi="Arial"/>
      <w:b/>
      <w:smallCaps/>
      <w:color w:val="000000" w:themeColor="text1"/>
    </w:rPr>
  </w:style>
  <w:style w:type="character" w:styleId="SubtleEmphasis">
    <w:name w:val="Subtle Emphasis"/>
    <w:basedOn w:val="DefaultParagraphFont"/>
    <w:uiPriority w:val="19"/>
    <w:rsid w:val="00A42828"/>
    <w:rPr>
      <w:i/>
      <w:iCs/>
      <w:color w:val="404040" w:themeColor="text1" w:themeTint="BF"/>
    </w:rPr>
  </w:style>
  <w:style w:type="character" w:styleId="IntenseEmphasis">
    <w:name w:val="Intense Emphasis"/>
    <w:basedOn w:val="DefaultParagraphFont"/>
    <w:uiPriority w:val="21"/>
    <w:rsid w:val="00062865"/>
    <w:rPr>
      <w:rFonts w:ascii="Arial" w:hAnsi="Arial"/>
      <w:b/>
      <w:i w:val="0"/>
      <w:iCs/>
      <w:color w:val="000000" w:themeColor="text1"/>
    </w:rPr>
  </w:style>
  <w:style w:type="character" w:styleId="Hyperlink">
    <w:name w:val="Hyperlink"/>
    <w:basedOn w:val="DefaultParagraphFont"/>
    <w:uiPriority w:val="99"/>
    <w:unhideWhenUsed/>
    <w:rsid w:val="00062865"/>
    <w:rPr>
      <w:rFonts w:ascii="Arial" w:hAnsi="Arial"/>
      <w:b/>
      <w:color w:val="2A4B98" w:themeColor="hyperlink"/>
      <w:u w:val="none"/>
    </w:rPr>
  </w:style>
  <w:style w:type="character" w:styleId="UnresolvedMention">
    <w:name w:val="Unresolved Mention"/>
    <w:basedOn w:val="DefaultParagraphFont"/>
    <w:uiPriority w:val="99"/>
    <w:semiHidden/>
    <w:unhideWhenUsed/>
    <w:rsid w:val="00A42828"/>
    <w:rPr>
      <w:color w:val="605E5C"/>
      <w:shd w:val="clear" w:color="auto" w:fill="E1DFDD"/>
    </w:rPr>
  </w:style>
  <w:style w:type="character" w:styleId="PlaceholderText">
    <w:name w:val="Placeholder Text"/>
    <w:basedOn w:val="DefaultParagraphFont"/>
    <w:uiPriority w:val="99"/>
    <w:semiHidden/>
    <w:rsid w:val="00EE4CE8"/>
    <w:rPr>
      <w:color w:val="808080"/>
    </w:rPr>
  </w:style>
  <w:style w:type="character" w:styleId="Strong">
    <w:name w:val="Strong"/>
    <w:basedOn w:val="DefaultParagraphFont"/>
    <w:uiPriority w:val="22"/>
    <w:qFormat/>
    <w:rsid w:val="00062865"/>
    <w:rPr>
      <w:rFonts w:ascii="Arial" w:hAnsi="Arial"/>
      <w:b/>
      <w:bCs/>
    </w:rPr>
  </w:style>
  <w:style w:type="paragraph" w:customStyle="1" w:styleId="JiscQuotereference">
    <w:name w:val="Jisc Quote reference"/>
    <w:qFormat/>
    <w:rsid w:val="00062865"/>
    <w:pPr>
      <w:spacing w:after="240"/>
      <w:ind w:left="284" w:right="284"/>
    </w:pPr>
    <w:rPr>
      <w:rFonts w:ascii="Arial" w:hAnsi="Arial"/>
      <w:b/>
      <w:color w:val="000000" w:themeColor="text1"/>
      <w:sz w:val="20"/>
      <w:szCs w:val="20"/>
    </w:rPr>
  </w:style>
  <w:style w:type="paragraph" w:customStyle="1" w:styleId="Quotetextbox">
    <w:name w:val="Quote text box"/>
    <w:basedOn w:val="Quote"/>
    <w:qFormat/>
    <w:rsid w:val="00062865"/>
    <w:pPr>
      <w:spacing w:before="0"/>
      <w:ind w:left="0" w:right="0"/>
    </w:pPr>
    <w:rPr>
      <w:color w:val="FFFFFF" w:themeColor="background1"/>
    </w:rPr>
  </w:style>
  <w:style w:type="paragraph" w:customStyle="1" w:styleId="JiscQuotereferencetextbox">
    <w:name w:val="Jisc Quote reference text box"/>
    <w:basedOn w:val="JiscQuotereference"/>
    <w:qFormat/>
    <w:rsid w:val="00EA6374"/>
    <w:pPr>
      <w:ind w:left="0" w:right="0"/>
    </w:pPr>
    <w:rPr>
      <w:color w:val="FFFFFF" w:themeColor="background1"/>
    </w:rPr>
  </w:style>
  <w:style w:type="paragraph" w:styleId="NoSpacing">
    <w:name w:val="No Spacing"/>
    <w:uiPriority w:val="1"/>
    <w:qFormat/>
    <w:rsid w:val="00062865"/>
    <w:pPr>
      <w:spacing w:after="0" w:line="240" w:lineRule="auto"/>
    </w:pPr>
    <w:rPr>
      <w:rFonts w:ascii="Arial" w:hAnsi="Arial"/>
      <w:color w:val="000000" w:themeColor="text1"/>
      <w:sz w:val="20"/>
      <w:szCs w:val="20"/>
    </w:rPr>
  </w:style>
  <w:style w:type="character" w:customStyle="1" w:styleId="Heading5Char">
    <w:name w:val="Heading 5 Char"/>
    <w:basedOn w:val="DefaultParagraphFont"/>
    <w:link w:val="Heading5"/>
    <w:uiPriority w:val="9"/>
    <w:semiHidden/>
    <w:rsid w:val="00062865"/>
    <w:rPr>
      <w:rFonts w:ascii="Arial" w:eastAsiaTheme="majorEastAsia" w:hAnsi="Arial" w:cstheme="majorBidi"/>
      <w:b/>
      <w:color w:val="CE0F69" w:themeColor="accent2"/>
      <w:sz w:val="20"/>
      <w:szCs w:val="20"/>
    </w:rPr>
  </w:style>
  <w:style w:type="character" w:styleId="IntenseReference">
    <w:name w:val="Intense Reference"/>
    <w:basedOn w:val="DefaultParagraphFont"/>
    <w:uiPriority w:val="32"/>
    <w:qFormat/>
    <w:rsid w:val="00062865"/>
    <w:rPr>
      <w:b/>
      <w:bCs/>
      <w:smallCaps/>
      <w:color w:val="CE0F69" w:themeColor="accent2"/>
      <w:spacing w:val="5"/>
    </w:rPr>
  </w:style>
  <w:style w:type="character" w:styleId="BookTitle">
    <w:name w:val="Book Title"/>
    <w:basedOn w:val="DefaultParagraphFont"/>
    <w:uiPriority w:val="33"/>
    <w:rsid w:val="00062865"/>
    <w:rPr>
      <w:b/>
      <w:bCs/>
      <w:i/>
      <w:iCs/>
      <w:spacing w:val="5"/>
    </w:rPr>
  </w:style>
  <w:style w:type="paragraph" w:styleId="NormalWeb">
    <w:name w:val="Normal (Web)"/>
    <w:basedOn w:val="Normal"/>
    <w:uiPriority w:val="99"/>
    <w:semiHidden/>
    <w:unhideWhenUsed/>
    <w:rsid w:val="000948B5"/>
    <w:rPr>
      <w:rFonts w:ascii="Times New Roman" w:hAnsi="Times New Roman" w:cs="Times New Roman"/>
      <w:sz w:val="24"/>
      <w:szCs w:val="24"/>
    </w:rPr>
  </w:style>
  <w:style w:type="paragraph" w:styleId="Caption">
    <w:name w:val="caption"/>
    <w:basedOn w:val="Normal"/>
    <w:next w:val="Normal"/>
    <w:uiPriority w:val="35"/>
    <w:unhideWhenUsed/>
    <w:qFormat/>
    <w:rsid w:val="00673B75"/>
    <w:pPr>
      <w:spacing w:after="200" w:line="240" w:lineRule="auto"/>
    </w:pPr>
    <w:rPr>
      <w:i/>
      <w:iCs/>
      <w:color w:val="000000" w:themeColor="text2"/>
      <w:sz w:val="18"/>
      <w:szCs w:val="18"/>
    </w:rPr>
  </w:style>
  <w:style w:type="paragraph" w:styleId="EndnoteText">
    <w:name w:val="endnote text"/>
    <w:basedOn w:val="Normal"/>
    <w:link w:val="EndnoteTextChar"/>
    <w:uiPriority w:val="99"/>
    <w:semiHidden/>
    <w:unhideWhenUsed/>
    <w:rsid w:val="00BA22A8"/>
    <w:pPr>
      <w:spacing w:after="0" w:line="240" w:lineRule="auto"/>
    </w:pPr>
  </w:style>
  <w:style w:type="character" w:customStyle="1" w:styleId="EndnoteTextChar">
    <w:name w:val="Endnote Text Char"/>
    <w:basedOn w:val="DefaultParagraphFont"/>
    <w:link w:val="EndnoteText"/>
    <w:uiPriority w:val="99"/>
    <w:semiHidden/>
    <w:rsid w:val="00BA22A8"/>
    <w:rPr>
      <w:rFonts w:ascii="Arial" w:hAnsi="Arial"/>
      <w:color w:val="000000" w:themeColor="text1"/>
      <w:sz w:val="20"/>
      <w:szCs w:val="20"/>
    </w:rPr>
  </w:style>
  <w:style w:type="character" w:styleId="EndnoteReference">
    <w:name w:val="endnote reference"/>
    <w:basedOn w:val="DefaultParagraphFont"/>
    <w:uiPriority w:val="99"/>
    <w:semiHidden/>
    <w:unhideWhenUsed/>
    <w:rsid w:val="00BA22A8"/>
    <w:rPr>
      <w:vertAlign w:val="superscript"/>
    </w:rPr>
  </w:style>
  <w:style w:type="character" w:styleId="HTMLCode">
    <w:name w:val="HTML Code"/>
    <w:basedOn w:val="DefaultParagraphFont"/>
    <w:uiPriority w:val="99"/>
    <w:semiHidden/>
    <w:unhideWhenUsed/>
    <w:rsid w:val="001B0A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A241D"/>
    <w:rPr>
      <w:color w:val="51258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7182">
      <w:bodyDiv w:val="1"/>
      <w:marLeft w:val="0"/>
      <w:marRight w:val="0"/>
      <w:marTop w:val="0"/>
      <w:marBottom w:val="0"/>
      <w:divBdr>
        <w:top w:val="none" w:sz="0" w:space="0" w:color="auto"/>
        <w:left w:val="none" w:sz="0" w:space="0" w:color="auto"/>
        <w:bottom w:val="none" w:sz="0" w:space="0" w:color="auto"/>
        <w:right w:val="none" w:sz="0" w:space="0" w:color="auto"/>
      </w:divBdr>
    </w:div>
    <w:div w:id="1024745385">
      <w:bodyDiv w:val="1"/>
      <w:marLeft w:val="0"/>
      <w:marRight w:val="0"/>
      <w:marTop w:val="0"/>
      <w:marBottom w:val="0"/>
      <w:divBdr>
        <w:top w:val="none" w:sz="0" w:space="0" w:color="auto"/>
        <w:left w:val="none" w:sz="0" w:space="0" w:color="auto"/>
        <w:bottom w:val="none" w:sz="0" w:space="0" w:color="auto"/>
        <w:right w:val="none" w:sz="0" w:space="0" w:color="auto"/>
      </w:divBdr>
    </w:div>
    <w:div w:id="1763405506">
      <w:bodyDiv w:val="1"/>
      <w:marLeft w:val="0"/>
      <w:marRight w:val="0"/>
      <w:marTop w:val="0"/>
      <w:marBottom w:val="0"/>
      <w:divBdr>
        <w:top w:val="none" w:sz="0" w:space="0" w:color="auto"/>
        <w:left w:val="none" w:sz="0" w:space="0" w:color="auto"/>
        <w:bottom w:val="none" w:sz="0" w:space="0" w:color="auto"/>
        <w:right w:val="none" w:sz="0" w:space="0" w:color="auto"/>
      </w:divBdr>
    </w:div>
    <w:div w:id="20581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ws.amazon.com/getting-started/cloud-essentials/?pg=g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aws.amazon.com/lambda/latest/dg/welcome.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ws.amazon.com/lex/latest/dg/programming-model.html#prog-model-lambd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aws.amazon.com/lex/latest/dg/programming-model.html#programming-model-runtime-api" TargetMode="External"/><Relationship Id="rId20" Type="http://schemas.openxmlformats.org/officeDocument/2006/relationships/hyperlink" Target="https://docs.aws.amazon.com/lex/latest/dg/what-i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ocs.aws.amazon.com/lex/latest/dg/programming-model.html#programming-model-build-time-api"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gb/overview/what-are-private-public-hybrid-clou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Desktop\AWS%20Intro%20Guide.dotx" TargetMode="External"/></Relationships>
</file>

<file path=word/theme/theme1.xml><?xml version="1.0" encoding="utf-8"?>
<a:theme xmlns:a="http://schemas.openxmlformats.org/drawingml/2006/main" name="Office Theme">
  <a:themeElements>
    <a:clrScheme name="Jisc Colour Palette 2018">
      <a:dk1>
        <a:srgbClr val="000000"/>
      </a:dk1>
      <a:lt1>
        <a:sysClr val="window" lastClr="FFFFFF"/>
      </a:lt1>
      <a:dk2>
        <a:srgbClr val="000000"/>
      </a:dk2>
      <a:lt2>
        <a:srgbClr val="FFFFFF"/>
      </a:lt2>
      <a:accent1>
        <a:srgbClr val="E62645"/>
      </a:accent1>
      <a:accent2>
        <a:srgbClr val="CE0F69"/>
      </a:accent2>
      <a:accent3>
        <a:srgbClr val="8E1558"/>
      </a:accent3>
      <a:accent4>
        <a:srgbClr val="6D2077"/>
      </a:accent4>
      <a:accent5>
        <a:srgbClr val="0D224C"/>
      </a:accent5>
      <a:accent6>
        <a:srgbClr val="00857D"/>
      </a:accent6>
      <a:hlink>
        <a:srgbClr val="2A4B98"/>
      </a:hlink>
      <a:folHlink>
        <a:srgbClr val="51258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B45A558A7712408E0FEE02B1007771" ma:contentTypeVersion="13" ma:contentTypeDescription="Create a new document." ma:contentTypeScope="" ma:versionID="56692d0b41c150fc367ea2c4470eab3f">
  <xsd:schema xmlns:xsd="http://www.w3.org/2001/XMLSchema" xmlns:xs="http://www.w3.org/2001/XMLSchema" xmlns:p="http://schemas.microsoft.com/office/2006/metadata/properties" xmlns:ns3="8a8c16b0-3027-4beb-9442-3f0b3effd2d9" xmlns:ns4="b3db3a8b-9844-4085-b9b1-7e284dabd7ef" targetNamespace="http://schemas.microsoft.com/office/2006/metadata/properties" ma:root="true" ma:fieldsID="c4fa43bb8e301e30480725e0f71bf55d" ns3:_="" ns4:_="">
    <xsd:import namespace="8a8c16b0-3027-4beb-9442-3f0b3effd2d9"/>
    <xsd:import namespace="b3db3a8b-9844-4085-b9b1-7e284dabd7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c16b0-3027-4beb-9442-3f0b3effd2d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b3a8b-9844-4085-b9b1-7e284dabd7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23AD14-4DA2-43F9-9505-78F3B08DD38C}">
  <ds:schemaRefs>
    <ds:schemaRef ds:uri="http://schemas.openxmlformats.org/officeDocument/2006/bibliography"/>
  </ds:schemaRefs>
</ds:datastoreItem>
</file>

<file path=customXml/itemProps2.xml><?xml version="1.0" encoding="utf-8"?>
<ds:datastoreItem xmlns:ds="http://schemas.openxmlformats.org/officeDocument/2006/customXml" ds:itemID="{EBFAE0F0-D03D-411D-95DE-85C639CF8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F75A1F-1A13-412D-940A-8D14D6EF6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8c16b0-3027-4beb-9442-3f0b3effd2d9"/>
    <ds:schemaRef ds:uri="b3db3a8b-9844-4085-b9b1-7e284dabd7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1274DC-5833-4412-B363-932BD02E22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AWS Intro Guide.dotx</Template>
  <TotalTime>149</TotalTime>
  <Pages>6</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Links>
    <vt:vector size="24" baseType="variant">
      <vt:variant>
        <vt:i4>4915207</vt:i4>
      </vt:variant>
      <vt:variant>
        <vt:i4>18</vt:i4>
      </vt:variant>
      <vt:variant>
        <vt:i4>0</vt:i4>
      </vt:variant>
      <vt:variant>
        <vt:i4>5</vt:i4>
      </vt:variant>
      <vt:variant>
        <vt:lpwstr>https://docs.aws.amazon.com/lambda/latest/dg/welcome.html</vt:lpwstr>
      </vt:variant>
      <vt:variant>
        <vt:lpwstr/>
      </vt:variant>
      <vt:variant>
        <vt:i4>2883645</vt:i4>
      </vt:variant>
      <vt:variant>
        <vt:i4>15</vt:i4>
      </vt:variant>
      <vt:variant>
        <vt:i4>0</vt:i4>
      </vt:variant>
      <vt:variant>
        <vt:i4>5</vt:i4>
      </vt:variant>
      <vt:variant>
        <vt:lpwstr>https://docs.aws.amazon.com/lex/latest/dg/what-is.html</vt:lpwstr>
      </vt:variant>
      <vt:variant>
        <vt:lpwstr/>
      </vt:variant>
      <vt:variant>
        <vt:i4>786445</vt:i4>
      </vt:variant>
      <vt:variant>
        <vt:i4>12</vt:i4>
      </vt:variant>
      <vt:variant>
        <vt:i4>0</vt:i4>
      </vt:variant>
      <vt:variant>
        <vt:i4>5</vt:i4>
      </vt:variant>
      <vt:variant>
        <vt:lpwstr>https://azure.microsoft.com/en-gb/overview/what-are-private-public-hybrid-clouds/</vt:lpwstr>
      </vt:variant>
      <vt:variant>
        <vt:lpwstr/>
      </vt:variant>
      <vt:variant>
        <vt:i4>2359350</vt:i4>
      </vt:variant>
      <vt:variant>
        <vt:i4>9</vt:i4>
      </vt:variant>
      <vt:variant>
        <vt:i4>0</vt:i4>
      </vt:variant>
      <vt:variant>
        <vt:i4>5</vt:i4>
      </vt:variant>
      <vt:variant>
        <vt:lpwstr>https://aws.amazon.com/getting-started/cloud-essentials/?pg=gs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Somerville-Ford</cp:lastModifiedBy>
  <cp:revision>85</cp:revision>
  <dcterms:created xsi:type="dcterms:W3CDTF">2022-07-15T12:11:00Z</dcterms:created>
  <dcterms:modified xsi:type="dcterms:W3CDTF">2022-07-15T16:05:00Z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0x010100FE5F9A7BD11B29499F57C8945F70B622|1139509062</vt:lpwstr>
  </property>
  <property fmtid="{D5CDD505-2E9C-101B-9397-08002B2CF9AE}" pid="3" name="ContentTypeId">
    <vt:lpwstr>0x010100BEB45A558A7712408E0FEE02B1007771</vt:lpwstr>
  </property>
  <property fmtid="{D5CDD505-2E9C-101B-9397-08002B2CF9AE}" pid="4" name="ItemRetentionFormula">
    <vt:lpwstr>&lt;formula id="Microsoft.Office.RecordsManagement.PolicyFeatures.Expiration.Formula.BuiltIn"&gt;&lt;number&gt;6&lt;/number&gt;&lt;property&gt;Created&lt;/property&gt;&lt;propertyId&gt;8c06beca-0777-48f7-91c7-6da68bc07b69&lt;/propertyId&gt;&lt;period&gt;years&lt;/period&gt;&lt;/formula&gt;</vt:lpwstr>
  </property>
  <property fmtid="{D5CDD505-2E9C-101B-9397-08002B2CF9AE}" pid="5" name="_dlc_DocIdItemGuid">
    <vt:lpwstr>1d948d06-3ea9-4592-9755-a606c79c5306</vt:lpwstr>
  </property>
</Properties>
</file>